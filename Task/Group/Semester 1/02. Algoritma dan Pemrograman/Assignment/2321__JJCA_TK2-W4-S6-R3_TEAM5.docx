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1917" w14:textId="5A6B42DB" w:rsidR="0054175C" w:rsidRDefault="0054175C" w:rsidP="0054175C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54175C">
        <w:rPr>
          <w:rFonts w:ascii="Times New Roman" w:hAnsi="Times New Roman"/>
          <w:b/>
          <w:sz w:val="32"/>
          <w:szCs w:val="32"/>
        </w:rPr>
        <w:t>Tugas</w:t>
      </w:r>
      <w:proofErr w:type="spellEnd"/>
      <w:r w:rsidRPr="0054175C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4175C">
        <w:rPr>
          <w:rFonts w:ascii="Times New Roman" w:hAnsi="Times New Roman"/>
          <w:b/>
          <w:sz w:val="32"/>
          <w:szCs w:val="32"/>
        </w:rPr>
        <w:t>Kelompok</w:t>
      </w:r>
      <w:proofErr w:type="spellEnd"/>
      <w:r w:rsidRPr="0054175C">
        <w:rPr>
          <w:rFonts w:ascii="Times New Roman" w:hAnsi="Times New Roman"/>
          <w:b/>
          <w:sz w:val="32"/>
          <w:szCs w:val="32"/>
        </w:rPr>
        <w:t xml:space="preserve"> ke-2</w:t>
      </w:r>
    </w:p>
    <w:p w14:paraId="5FF0AE16" w14:textId="45F28359" w:rsidR="00CE185A" w:rsidRPr="00CE185A" w:rsidRDefault="00CE185A" w:rsidP="00CE185A">
      <w:pPr>
        <w:jc w:val="left"/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CE185A">
        <w:rPr>
          <w:rFonts w:asciiTheme="minorHAnsi" w:hAnsiTheme="minorHAnsi" w:cstheme="minorHAnsi"/>
          <w:bCs/>
          <w:sz w:val="22"/>
          <w:szCs w:val="22"/>
        </w:rPr>
        <w:t>By :</w:t>
      </w:r>
      <w:proofErr w:type="gramEnd"/>
    </w:p>
    <w:p w14:paraId="03A5D63C" w14:textId="680E7421" w:rsidR="00CE185A" w:rsidRPr="00CE185A" w:rsidRDefault="00CE185A" w:rsidP="00CE185A">
      <w:pPr>
        <w:pStyle w:val="ListParagraph"/>
        <w:numPr>
          <w:ilvl w:val="0"/>
          <w:numId w:val="43"/>
        </w:numPr>
        <w:jc w:val="left"/>
        <w:rPr>
          <w:rFonts w:asciiTheme="minorHAnsi" w:hAnsiTheme="minorHAnsi" w:cstheme="minorHAnsi"/>
          <w:bCs/>
          <w:sz w:val="22"/>
        </w:rPr>
      </w:pPr>
      <w:r w:rsidRPr="00CE185A">
        <w:rPr>
          <w:rFonts w:asciiTheme="minorHAnsi" w:hAnsiTheme="minorHAnsi" w:cstheme="minorHAnsi"/>
          <w:bCs/>
          <w:sz w:val="22"/>
        </w:rPr>
        <w:t>FARHAN AULIANDA – 2702471183</w:t>
      </w:r>
    </w:p>
    <w:p w14:paraId="4FFBCDAE" w14:textId="39A2F74B" w:rsidR="00CE185A" w:rsidRPr="00CE185A" w:rsidRDefault="00CE185A" w:rsidP="00CE185A">
      <w:pPr>
        <w:pStyle w:val="ListParagraph"/>
        <w:numPr>
          <w:ilvl w:val="0"/>
          <w:numId w:val="43"/>
        </w:numPr>
        <w:jc w:val="left"/>
        <w:rPr>
          <w:rFonts w:asciiTheme="minorHAnsi" w:hAnsiTheme="minorHAnsi" w:cstheme="minorHAnsi"/>
          <w:bCs/>
          <w:sz w:val="22"/>
        </w:rPr>
      </w:pPr>
      <w:r w:rsidRPr="00CE185A">
        <w:rPr>
          <w:rFonts w:asciiTheme="minorHAnsi" w:hAnsiTheme="minorHAnsi" w:cstheme="minorHAnsi"/>
          <w:bCs/>
          <w:sz w:val="22"/>
        </w:rPr>
        <w:t>MUHAMMAD YUMNA AL GHIFARI – 2702462254</w:t>
      </w:r>
    </w:p>
    <w:p w14:paraId="3BDE33A9" w14:textId="374946C9" w:rsidR="00CE185A" w:rsidRPr="00CE185A" w:rsidRDefault="00CE185A" w:rsidP="00CE185A">
      <w:pPr>
        <w:pStyle w:val="ListParagraph"/>
        <w:numPr>
          <w:ilvl w:val="0"/>
          <w:numId w:val="43"/>
        </w:numPr>
        <w:jc w:val="left"/>
        <w:rPr>
          <w:rFonts w:asciiTheme="minorHAnsi" w:hAnsiTheme="minorHAnsi" w:cstheme="minorHAnsi"/>
          <w:bCs/>
          <w:sz w:val="22"/>
        </w:rPr>
      </w:pPr>
      <w:r w:rsidRPr="00CE185A">
        <w:rPr>
          <w:rFonts w:asciiTheme="minorHAnsi" w:hAnsiTheme="minorHAnsi" w:cstheme="minorHAnsi"/>
          <w:bCs/>
          <w:sz w:val="22"/>
        </w:rPr>
        <w:t>EVA MARLIYANA – 2702458723</w:t>
      </w:r>
    </w:p>
    <w:p w14:paraId="74FD7751" w14:textId="682A5269" w:rsidR="00CE185A" w:rsidRPr="00CE185A" w:rsidRDefault="00CE185A" w:rsidP="00CE185A">
      <w:pPr>
        <w:pStyle w:val="ListParagraph"/>
        <w:numPr>
          <w:ilvl w:val="0"/>
          <w:numId w:val="43"/>
        </w:numPr>
        <w:jc w:val="left"/>
        <w:rPr>
          <w:rFonts w:asciiTheme="minorHAnsi" w:hAnsiTheme="minorHAnsi" w:cstheme="minorHAnsi"/>
          <w:bCs/>
          <w:sz w:val="22"/>
        </w:rPr>
      </w:pPr>
      <w:r w:rsidRPr="00CE185A">
        <w:rPr>
          <w:rFonts w:asciiTheme="minorHAnsi" w:hAnsiTheme="minorHAnsi" w:cstheme="minorHAnsi"/>
          <w:bCs/>
          <w:sz w:val="22"/>
        </w:rPr>
        <w:t>AKHIRUL FAJAR TRIANTO - 2702451036</w:t>
      </w:r>
    </w:p>
    <w:p w14:paraId="08DD30FF" w14:textId="2C0C7B32" w:rsidR="003F3BBE" w:rsidRPr="0054175C" w:rsidRDefault="0054175C" w:rsidP="0054175C">
      <w:pPr>
        <w:pStyle w:val="TitlePembahasan"/>
        <w:rPr>
          <w:sz w:val="36"/>
          <w:szCs w:val="40"/>
        </w:rPr>
      </w:pPr>
      <w:r w:rsidRPr="0054175C">
        <w:rPr>
          <w:rFonts w:ascii="Times New Roman" w:hAnsi="Times New Roman"/>
          <w:b/>
          <w:szCs w:val="32"/>
        </w:rPr>
        <w:t>Week 4</w:t>
      </w:r>
    </w:p>
    <w:p w14:paraId="13305237" w14:textId="3888211F" w:rsidR="000B3874" w:rsidRDefault="000B3874" w:rsidP="00120969">
      <w:pPr>
        <w:pStyle w:val="NaskahReferensiAPA"/>
        <w:jc w:val="left"/>
      </w:pPr>
    </w:p>
    <w:p w14:paraId="30EBCBD5" w14:textId="62ADF945" w:rsidR="000330BD" w:rsidRPr="0054175C" w:rsidRDefault="000330BD" w:rsidP="00A123E0">
      <w:pPr>
        <w:pStyle w:val="NaskahReferensiAPA"/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70782152" w14:textId="77777777" w:rsidR="00A123E0" w:rsidRPr="0054175C" w:rsidRDefault="00A123E0" w:rsidP="00657864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5132A740" w14:textId="71E368E7" w:rsidR="00A123E0" w:rsidRPr="0054175C" w:rsidRDefault="00A123E0" w:rsidP="000330BD">
      <w:pPr>
        <w:pStyle w:val="NaskahReferensiAPA"/>
        <w:numPr>
          <w:ilvl w:val="0"/>
          <w:numId w:val="38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</w:p>
    <w:p w14:paraId="1E4E560C" w14:textId="07958F7D" w:rsidR="00F9416D" w:rsidRPr="0054175C" w:rsidRDefault="00245870" w:rsidP="00F9416D">
      <w:pPr>
        <w:pStyle w:val="NaskahReferensiAPA"/>
        <w:numPr>
          <w:ilvl w:val="0"/>
          <w:numId w:val="41"/>
        </w:numPr>
        <w:spacing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Terdapat</w:t>
      </w:r>
      <w:proofErr w:type="spellEnd"/>
      <w:r w:rsidR="00F9416D"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 suatu tempat game online ingin membuat billing dengan aturan sebagai berikut:</w:t>
      </w:r>
    </w:p>
    <w:p w14:paraId="3E47BC43" w14:textId="6B4B42A2" w:rsidR="00F9416D" w:rsidRPr="0054175C" w:rsidRDefault="00F9416D" w:rsidP="00F9416D">
      <w:pPr>
        <w:pStyle w:val="NaskahReferensiAPA"/>
        <w:numPr>
          <w:ilvl w:val="0"/>
          <w:numId w:val="42"/>
        </w:numPr>
        <w:spacing w:after="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Harga tiap jamnya adalah Rp </w:t>
      </w:r>
      <w:r w:rsidR="00245870"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10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>000</w:t>
      </w:r>
    </w:p>
    <w:p w14:paraId="610E2F21" w14:textId="02964364" w:rsidR="00F9416D" w:rsidRPr="0054175C" w:rsidRDefault="00F9416D" w:rsidP="00F9416D">
      <w:pPr>
        <w:pStyle w:val="NaskahReferensiAPA"/>
        <w:numPr>
          <w:ilvl w:val="0"/>
          <w:numId w:val="42"/>
        </w:numPr>
        <w:spacing w:after="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Jika ada customer ingin main melebihi </w:t>
      </w:r>
      <w:r w:rsidR="00245870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4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jam maka akan mendapat diskon </w:t>
      </w:r>
      <w:r w:rsidR="00245870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1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>0%</w:t>
      </w:r>
    </w:p>
    <w:p w14:paraId="59A41078" w14:textId="1F2A48EF" w:rsidR="00245870" w:rsidRPr="0054175C" w:rsidRDefault="00245870" w:rsidP="00F9416D">
      <w:pPr>
        <w:pStyle w:val="NaskahReferensiAPA"/>
        <w:numPr>
          <w:ilvl w:val="0"/>
          <w:numId w:val="42"/>
        </w:numPr>
        <w:spacing w:after="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Jika ada customer ingin main melebihi 6jam maka akan mendapat diskon 15%</w:t>
      </w:r>
    </w:p>
    <w:p w14:paraId="343CADBA" w14:textId="3866EADC" w:rsidR="00245870" w:rsidRPr="0054175C" w:rsidRDefault="00245870" w:rsidP="00F9416D">
      <w:pPr>
        <w:pStyle w:val="NaskahReferensiAPA"/>
        <w:numPr>
          <w:ilvl w:val="0"/>
          <w:numId w:val="42"/>
        </w:numPr>
        <w:spacing w:after="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ada customer ingin main </w:t>
      </w:r>
      <w:r w:rsidR="00D70A0A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melebihi </w:t>
      </w: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dari 8jam maka akan mendapat diskon 20%</w:t>
      </w:r>
    </w:p>
    <w:p w14:paraId="72CFD1E7" w14:textId="197536EB" w:rsidR="00245870" w:rsidRPr="0054175C" w:rsidRDefault="00245870" w:rsidP="00F9416D">
      <w:pPr>
        <w:pStyle w:val="NaskahReferensiAPA"/>
        <w:numPr>
          <w:ilvl w:val="0"/>
          <w:numId w:val="42"/>
        </w:numPr>
        <w:spacing w:after="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Diatas itu maka akan diskon berlaku 25%.</w:t>
      </w:r>
    </w:p>
    <w:p w14:paraId="4DB96D59" w14:textId="18AF35E7" w:rsidR="00657864" w:rsidRPr="0054175C" w:rsidRDefault="00F9416D" w:rsidP="00F9416D">
      <w:pPr>
        <w:pStyle w:val="NaskahReferensiAPA"/>
        <w:spacing w:after="0"/>
        <w:ind w:left="72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Buatlah sistem tersebut untuk menghitung lama pemakian dan jumlah yang harus dibayarkan oleh customer game online tersebut</w:t>
      </w:r>
    </w:p>
    <w:p w14:paraId="14B3B0E4" w14:textId="77777777" w:rsidR="00530C93" w:rsidRPr="0054175C" w:rsidRDefault="00530C93" w:rsidP="00F9416D">
      <w:pPr>
        <w:pStyle w:val="NaskahReferensiAPA"/>
        <w:spacing w:after="0"/>
        <w:ind w:left="72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5FA05493" w14:textId="188F54EB" w:rsidR="00BA65DF" w:rsidRPr="0054175C" w:rsidRDefault="00BA65DF" w:rsidP="009718F1">
      <w:pPr>
        <w:pStyle w:val="NaskahReferensiAPA"/>
        <w:numPr>
          <w:ilvl w:val="0"/>
          <w:numId w:val="41"/>
        </w:numPr>
        <w:spacing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Buatlah </w:t>
      </w: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aplikasi perhitungan nilai 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untuk menghitung grade </w:t>
      </w:r>
      <w:r w:rsidR="00B668D6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setiap </w:t>
      </w:r>
      <w:r w:rsidR="00B776AB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mahasiswa 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>dengan kompo</w:t>
      </w:r>
      <w:r w:rsidR="00637F10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sisi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 inputan </w:t>
      </w:r>
      <w:r w:rsidR="00637F10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sebagai berikut:</w:t>
      </w:r>
    </w:p>
    <w:p w14:paraId="24D976A0" w14:textId="77777777" w:rsidR="00BA65DF" w:rsidRPr="0054175C" w:rsidRDefault="00BA65DF" w:rsidP="00BA65DF">
      <w:pPr>
        <w:pStyle w:val="NaskahReferensiAPA"/>
        <w:numPr>
          <w:ilvl w:val="0"/>
          <w:numId w:val="33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Nilai </w:t>
      </w:r>
      <w:proofErr w:type="spellStart"/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Quis</w:t>
      </w:r>
      <w:proofErr w:type="spellEnd"/>
    </w:p>
    <w:p w14:paraId="45A8AF31" w14:textId="77777777" w:rsidR="00BA65DF" w:rsidRPr="0054175C" w:rsidRDefault="00BA65DF" w:rsidP="00BA65DF">
      <w:pPr>
        <w:pStyle w:val="NaskahReferensiAPA"/>
        <w:numPr>
          <w:ilvl w:val="0"/>
          <w:numId w:val="33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Nilai </w:t>
      </w:r>
      <w:proofErr w:type="spellStart"/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Tugas</w:t>
      </w:r>
      <w:proofErr w:type="spellEnd"/>
    </w:p>
    <w:p w14:paraId="7355C72F" w14:textId="77777777" w:rsidR="00BA65DF" w:rsidRPr="0054175C" w:rsidRDefault="00BA65DF" w:rsidP="00BA65DF">
      <w:pPr>
        <w:pStyle w:val="NaskahReferensiAPA"/>
        <w:numPr>
          <w:ilvl w:val="0"/>
          <w:numId w:val="33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Nilai </w:t>
      </w:r>
      <w:proofErr w:type="spellStart"/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Absensi</w:t>
      </w:r>
      <w:proofErr w:type="spellEnd"/>
    </w:p>
    <w:p w14:paraId="3CC754DA" w14:textId="77777777" w:rsidR="00BA65DF" w:rsidRPr="0054175C" w:rsidRDefault="00BA65DF" w:rsidP="00BA65DF">
      <w:pPr>
        <w:pStyle w:val="NaskahReferensiAPA"/>
        <w:numPr>
          <w:ilvl w:val="0"/>
          <w:numId w:val="33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Nilai praktek</w:t>
      </w:r>
    </w:p>
    <w:p w14:paraId="460F15EC" w14:textId="77777777" w:rsidR="00BA65DF" w:rsidRPr="0054175C" w:rsidRDefault="00BA65DF" w:rsidP="00BA65DF">
      <w:pPr>
        <w:pStyle w:val="NaskahReferensiAPA"/>
        <w:numPr>
          <w:ilvl w:val="0"/>
          <w:numId w:val="33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Nilai UAS</w:t>
      </w:r>
    </w:p>
    <w:p w14:paraId="4BC8D9B2" w14:textId="77777777" w:rsidR="00BA65DF" w:rsidRPr="0054175C" w:rsidRDefault="00BA65DF" w:rsidP="00BA65DF">
      <w:pPr>
        <w:pStyle w:val="NaskahReferensiAPA"/>
        <w:spacing w:after="0"/>
        <w:ind w:left="36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73546F22" w14:textId="4BC79641" w:rsidR="00BA65DF" w:rsidRPr="0054175C" w:rsidRDefault="00BA65DF" w:rsidP="00BA65DF">
      <w:pPr>
        <w:pStyle w:val="NaskahReferensiAPA"/>
        <w:spacing w:after="0"/>
        <w:ind w:left="81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Ketentuan penilaian </w:t>
      </w:r>
      <w:r w:rsidR="00597EF4"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grade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FCDB1D0" w14:textId="15C2D0C1" w:rsidR="000C39E4" w:rsidRPr="0054175C" w:rsidRDefault="000C39E4" w:rsidP="00BA65DF">
      <w:pPr>
        <w:pStyle w:val="NaskahReferensiAPA"/>
        <w:numPr>
          <w:ilvl w:val="0"/>
          <w:numId w:val="34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en-US"/>
        </w:rPr>
        <w:t>Nilai &lt;= 55 = E</w:t>
      </w:r>
    </w:p>
    <w:p w14:paraId="093853A8" w14:textId="1648BED5" w:rsidR="00BA65DF" w:rsidRPr="0054175C" w:rsidRDefault="00BA65DF" w:rsidP="00BA65DF">
      <w:pPr>
        <w:pStyle w:val="NaskahReferensiAPA"/>
        <w:numPr>
          <w:ilvl w:val="0"/>
          <w:numId w:val="34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Nilai &lt;= 65 = D</w:t>
      </w:r>
    </w:p>
    <w:p w14:paraId="50EE0183" w14:textId="77777777" w:rsidR="00BA65DF" w:rsidRPr="0054175C" w:rsidRDefault="00BA65DF" w:rsidP="00BA65DF">
      <w:pPr>
        <w:pStyle w:val="NaskahReferensiAPA"/>
        <w:numPr>
          <w:ilvl w:val="0"/>
          <w:numId w:val="34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Nilai &lt;= 75 = C</w:t>
      </w:r>
    </w:p>
    <w:p w14:paraId="55BCE23E" w14:textId="77777777" w:rsidR="00BA65DF" w:rsidRPr="0054175C" w:rsidRDefault="00BA65DF" w:rsidP="00BA65DF">
      <w:pPr>
        <w:pStyle w:val="NaskahReferensiAPA"/>
        <w:numPr>
          <w:ilvl w:val="0"/>
          <w:numId w:val="34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Nilai &lt;= 85 = B</w:t>
      </w:r>
    </w:p>
    <w:p w14:paraId="4A4054B1" w14:textId="77777777" w:rsidR="00BA65DF" w:rsidRPr="0054175C" w:rsidRDefault="00BA65DF" w:rsidP="00BA65DF">
      <w:pPr>
        <w:pStyle w:val="NaskahReferensiAPA"/>
        <w:numPr>
          <w:ilvl w:val="0"/>
          <w:numId w:val="34"/>
        </w:numPr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</w:rPr>
        <w:t>Nilai &lt;=100 = A</w:t>
      </w:r>
    </w:p>
    <w:p w14:paraId="20FDE0EC" w14:textId="77777777" w:rsidR="00BA65DF" w:rsidRPr="0054175C" w:rsidRDefault="00BA65DF" w:rsidP="00BA65DF">
      <w:pPr>
        <w:pStyle w:val="NaskahReferensiAPA"/>
        <w:spacing w:after="0"/>
        <w:ind w:left="720" w:hanging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2D482637" w14:textId="3530C0D2" w:rsidR="00BA65DF" w:rsidRPr="0054175C" w:rsidRDefault="00BA65DF" w:rsidP="00783C51">
      <w:pPr>
        <w:pStyle w:val="NaskahReferensiAPA"/>
        <w:numPr>
          <w:ilvl w:val="0"/>
          <w:numId w:val="40"/>
        </w:numPr>
        <w:spacing w:after="0"/>
        <w:ind w:left="1260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Lakukan penginputan nilai tersebut untuk </w:t>
      </w:r>
      <w:r w:rsidR="00706FBC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masing – masing mahasiswa (</w:t>
      </w: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minimal </w:t>
      </w:r>
      <w:r w:rsidR="007E168E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</w:t>
      </w:r>
      <w:r w:rsidR="000C39E4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10</w:t>
      </w:r>
      <w:r w:rsidR="00706FBC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orang)</w:t>
      </w: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r w:rsidR="000C39E4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dan buat rata – rata nilainya</w:t>
      </w:r>
      <w:r w:rsidR="008B77D0"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46F774EB" w14:textId="75827F03" w:rsidR="00A31C3C" w:rsidRPr="00CE185A" w:rsidRDefault="000C39E4" w:rsidP="008E22C3">
      <w:pPr>
        <w:pStyle w:val="NaskahReferensiAPA"/>
        <w:numPr>
          <w:ilvl w:val="0"/>
          <w:numId w:val="40"/>
        </w:numPr>
        <w:spacing w:after="0"/>
        <w:ind w:left="1260"/>
        <w:rPr>
          <w:rFonts w:ascii="Times New Roman" w:hAnsi="Times New Roman" w:cs="Times New Roman"/>
          <w:color w:val="auto"/>
          <w:sz w:val="24"/>
          <w:szCs w:val="24"/>
        </w:rPr>
      </w:pP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terdapat mahasiswa yang mendapat grade D dan E maka ”Tidak Lulus”</w:t>
      </w:r>
    </w:p>
    <w:p w14:paraId="2A4F98D7" w14:textId="5198E6A0" w:rsidR="00CE185A" w:rsidRDefault="00CE185A" w:rsidP="00CE185A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1D46DBA" w14:textId="54412D34" w:rsidR="00CE185A" w:rsidRDefault="00CE185A" w:rsidP="00CE185A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370090B" w14:textId="40E978EE" w:rsidR="00CE185A" w:rsidRDefault="00CE185A" w:rsidP="00CE185A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 xml:space="preserve">Answer </w:t>
      </w:r>
      <w:r w:rsidR="00A7331C">
        <w:rPr>
          <w:rFonts w:ascii="Times New Roman" w:hAnsi="Times New Roman" w:cs="Times New Roman"/>
          <w:color w:val="auto"/>
          <w:sz w:val="24"/>
          <w:szCs w:val="24"/>
          <w:lang w:val="sv-SE"/>
        </w:rPr>
        <w:t>:</w:t>
      </w:r>
    </w:p>
    <w:p w14:paraId="0756374B" w14:textId="771D0B06" w:rsidR="00CE185A" w:rsidRDefault="00CE185A" w:rsidP="00CE185A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7655195" w14:textId="1A9B5296" w:rsidR="008928EA" w:rsidRDefault="008928EA" w:rsidP="00A7331C">
      <w:pPr>
        <w:pStyle w:val="NaskahReferensiAPA"/>
        <w:numPr>
          <w:ilvl w:val="0"/>
          <w:numId w:val="45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Flowchartnya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51DA3352" w14:textId="203DB8E3" w:rsidR="008928EA" w:rsidRDefault="008928EA" w:rsidP="004F546F">
      <w:pPr>
        <w:pStyle w:val="NormalWeb"/>
        <w:ind w:left="720"/>
      </w:pPr>
      <w:r>
        <w:rPr>
          <w:noProof/>
        </w:rPr>
        <w:drawing>
          <wp:inline distT="0" distB="0" distL="0" distR="0" wp14:anchorId="23F0397D" wp14:editId="2BA7369D">
            <wp:extent cx="5040630" cy="34270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D196" w14:textId="77777777" w:rsidR="004F546F" w:rsidRDefault="004F546F" w:rsidP="004F546F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ECE2EB2" w14:textId="3140A0CB" w:rsidR="00A7331C" w:rsidRDefault="00A7331C" w:rsidP="008928EA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Bahas C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</w:p>
    <w:p w14:paraId="74F6910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#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include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&lt;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stdio.h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&gt;</w:t>
      </w:r>
    </w:p>
    <w:p w14:paraId="3225F76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7590359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main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() {</w:t>
      </w:r>
    </w:p>
    <w:p w14:paraId="38654E5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17AD03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float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total_biaya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biaya_dibayarkan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7F93D1A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64DF12E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Masukkan lama pemakaian (jam):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5CE48E37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&amp;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730C89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358B54CB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total_biaya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*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10000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3D40BBB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776E891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4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668E0BD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726A660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6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76D898E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0.1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E6E635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8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1BE57B2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0.15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DB1BDA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lama_pemakaian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36C5F55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0.2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36177C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{</w:t>
      </w:r>
    </w:p>
    <w:p w14:paraId="2D3DB69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0.25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33934EE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}</w:t>
      </w:r>
    </w:p>
    <w:p w14:paraId="35477BD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1265D0B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biaya_dibayarkan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total_biaya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*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-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diskon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);</w:t>
      </w:r>
    </w:p>
    <w:p w14:paraId="6705343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4DB0976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Total biaya: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%.2f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total_biaya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AADA64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Biaya yang harus dibayarkan: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%.2f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biaya_dibayarkan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2D00945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420066F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47C10B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}</w:t>
      </w:r>
    </w:p>
    <w:p w14:paraId="469917C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6838E99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01BE8443" w14:textId="69487557" w:rsidR="00A7331C" w:rsidRDefault="00A7331C" w:rsidP="004F546F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BCA839E" w14:textId="5B520407" w:rsidR="00A7331C" w:rsidRDefault="00A7331C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4715F2D" w14:textId="2026BE57" w:rsidR="00D131C6" w:rsidRDefault="00D131C6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Output: </w:t>
      </w:r>
    </w:p>
    <w:p w14:paraId="670844C3" w14:textId="77777777" w:rsidR="00D131C6" w:rsidRDefault="00D131C6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960D870" w14:textId="3D5AFF7D" w:rsidR="00D131C6" w:rsidRDefault="00D131C6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131C6">
        <w:rPr>
          <w:rFonts w:ascii="Times New Roman" w:hAnsi="Times New Roman" w:cs="Times New Roman"/>
          <w:color w:val="auto"/>
          <w:sz w:val="24"/>
          <w:szCs w:val="24"/>
          <w:lang w:val="en-US"/>
        </w:rPr>
        <w:drawing>
          <wp:inline distT="0" distB="0" distL="0" distR="0" wp14:anchorId="7958FE0B" wp14:editId="6F06383D">
            <wp:extent cx="28860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7500"/>
                    <a:stretch/>
                  </pic:blipFill>
                  <pic:spPr bwMode="auto">
                    <a:xfrm>
                      <a:off x="0" y="0"/>
                      <a:ext cx="2886478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7EE94" w14:textId="77777777" w:rsidR="00D131C6" w:rsidRDefault="00D131C6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7995480" w14:textId="54C9F5DB" w:rsidR="00A7331C" w:rsidRDefault="00A7331C" w:rsidP="00A7331C">
      <w:pPr>
        <w:pStyle w:val="NaskahReferensiAPA"/>
        <w:numPr>
          <w:ilvl w:val="0"/>
          <w:numId w:val="45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lampirkan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code </w:t>
      </w: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aplikasi perhitungan nilai </w:t>
      </w:r>
      <w:r w:rsidRPr="0054175C">
        <w:rPr>
          <w:rFonts w:ascii="Times New Roman" w:hAnsi="Times New Roman" w:cs="Times New Roman"/>
          <w:color w:val="auto"/>
          <w:sz w:val="24"/>
          <w:szCs w:val="24"/>
        </w:rPr>
        <w:t xml:space="preserve">untuk menghitung grade </w:t>
      </w:r>
      <w:r w:rsidRPr="0054175C">
        <w:rPr>
          <w:rFonts w:ascii="Times New Roman" w:hAnsi="Times New Roman" w:cs="Times New Roman"/>
          <w:color w:val="auto"/>
          <w:sz w:val="24"/>
          <w:szCs w:val="24"/>
          <w:lang w:val="sv-SE"/>
        </w:rPr>
        <w:t>setiap mahasiswa</w:t>
      </w:r>
    </w:p>
    <w:p w14:paraId="62E9BFBA" w14:textId="2B4EAE1A" w:rsidR="00A7331C" w:rsidRDefault="00A7331C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EDAB7E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#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include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&lt;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stdio.h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&gt;</w:t>
      </w:r>
    </w:p>
    <w:p w14:paraId="07CD6885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6E2F5CC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typedef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struct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mahasiswa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{</w:t>
      </w:r>
    </w:p>
    <w:p w14:paraId="2A0638E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char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nama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50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];</w:t>
      </w:r>
    </w:p>
    <w:p w14:paraId="4BC2834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quis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033614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tugas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E27F83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absensi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E6A8037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praktek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6C5C09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uas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B79DEAE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float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3D60AF2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char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grade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12C1B0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}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Mahasiswa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541677D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7CFF92AB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float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hitungRataRata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Mahasiswa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73AAB31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quis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tugas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absensi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praktek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uas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)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/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5.0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76A554B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}</w:t>
      </w:r>
    </w:p>
    <w:p w14:paraId="3FAEF45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35DFEEE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char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tentukanGrade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float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6ADC796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55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2729E5FE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E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D69141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65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1333C55E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4275DE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75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354AF81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C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181D07B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85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2CBCC9A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lastRenderedPageBreak/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B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190AF8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}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else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06ABDB0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A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9FDE8A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}</w:t>
      </w:r>
    </w:p>
    <w:p w14:paraId="6CD3B525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}</w:t>
      </w:r>
    </w:p>
    <w:p w14:paraId="10D9422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79CBB9C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void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cetakDataMahasiswa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Mahasiswa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17A3829B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Nama: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%s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nama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76D6307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Nilai Quis: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quis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120E8CB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Nilai Tugas: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tugas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53382A2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Nilai Absensi: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absensi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CB621C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Nilai Praktek: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praktek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23B136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Nilai UAS: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uas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F6357A5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Rata-rata: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%.2f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7125FB87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Grade: 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%c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D7DBE0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grade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592F58C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86E02D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}</w:t>
      </w:r>
    </w:p>
    <w:p w14:paraId="7F6FDA8D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01205B5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main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() {</w:t>
      </w:r>
    </w:p>
    <w:p w14:paraId="515E00A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Mahasiswa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];</w:t>
      </w:r>
    </w:p>
    <w:p w14:paraId="1E4B3EBE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47B2AF9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for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;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;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++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2D068F3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Masukkan nama mahasiswa ke-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+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FB111A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%s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nama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76FE8030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1C88B9E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Masukkan nilai quis: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44FE41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&amp;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quis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7EE7A7C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22DDB400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Masukkan nilai tugas: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E4F2C6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&amp;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tugas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E6670E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2B06752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Masukkan nilai absensi: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31C9698E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&amp;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absensi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16E3474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283133D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Masukkan nilai praktek: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29EDE4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&amp;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praktek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3C135F6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463FE9B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 xml:space="preserve">Masukkan nilai UAS: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1CF72AE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scanf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%d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 xml:space="preserve">, </w:t>
      </w:r>
      <w:r w:rsidRPr="00A7331C">
        <w:rPr>
          <w:rFonts w:ascii="Consolas" w:eastAsia="Times New Roman" w:hAnsi="Consolas" w:cs="Times New Roman"/>
          <w:color w:val="7FDBCA"/>
          <w:sz w:val="21"/>
          <w:szCs w:val="21"/>
          <w:lang w:val="id-ID" w:eastAsia="ja-JP"/>
        </w:rPr>
        <w:t>&amp;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uas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513532E3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00EE01F0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hitungRataRata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45CD1500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grade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tentukanGrade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rata_rata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7AB7F6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}</w:t>
      </w:r>
    </w:p>
    <w:p w14:paraId="3943BF5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7710C23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for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;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;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++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58F7FF70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cetakDataMahasiswa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])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3D0F59E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}</w:t>
      </w:r>
    </w:p>
    <w:p w14:paraId="10F8FA8B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lastRenderedPageBreak/>
        <w:t xml:space="preserve">  </w:t>
      </w:r>
    </w:p>
    <w:p w14:paraId="3AB0512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lulus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19254664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for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int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;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&lt;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10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;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++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460A374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grade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D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||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mhs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[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i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].</w:t>
      </w:r>
      <w:r w:rsidRPr="00A7331C">
        <w:rPr>
          <w:rFonts w:ascii="Consolas" w:eastAsia="Times New Roman" w:hAnsi="Consolas" w:cs="Times New Roman"/>
          <w:color w:val="BAEBE2"/>
          <w:sz w:val="21"/>
          <w:szCs w:val="21"/>
          <w:lang w:val="id-ID" w:eastAsia="ja-JP"/>
        </w:rPr>
        <w:t>grade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E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'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10F78D8A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  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lulus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=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03FDAC72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break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35CD459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  }</w:t>
      </w:r>
    </w:p>
    <w:p w14:paraId="1EF28F57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}</w:t>
      </w:r>
    </w:p>
    <w:p w14:paraId="5A71B0E7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569C85E1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if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(</w:t>
      </w:r>
      <w:r w:rsidRPr="00A7331C">
        <w:rPr>
          <w:rFonts w:ascii="Consolas" w:eastAsia="Times New Roman" w:hAnsi="Consolas" w:cs="Times New Roman"/>
          <w:color w:val="C792EA"/>
          <w:sz w:val="21"/>
          <w:szCs w:val="21"/>
          <w:lang w:val="id-ID" w:eastAsia="ja-JP"/>
        </w:rPr>
        <w:t>!</w:t>
      </w:r>
      <w:r w:rsidRPr="00A7331C">
        <w:rPr>
          <w:rFonts w:ascii="Consolas" w:eastAsia="Times New Roman" w:hAnsi="Consolas" w:cs="Times New Roman"/>
          <w:color w:val="C5E478"/>
          <w:sz w:val="21"/>
          <w:szCs w:val="21"/>
          <w:lang w:val="id-ID" w:eastAsia="ja-JP"/>
        </w:rPr>
        <w:t>lulus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) {</w:t>
      </w:r>
    </w:p>
    <w:p w14:paraId="4DC8DB29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  </w:t>
      </w:r>
      <w:r w:rsidRPr="00A7331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id-ID" w:eastAsia="ja-JP"/>
        </w:rPr>
        <w:t>printf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(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ECC48D"/>
          <w:sz w:val="21"/>
          <w:szCs w:val="21"/>
          <w:lang w:val="id-ID" w:eastAsia="ja-JP"/>
        </w:rPr>
        <w:t>Terdapat mahasiswa yang tidak lulus!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\n</w:t>
      </w:r>
      <w:r w:rsidRPr="00A7331C">
        <w:rPr>
          <w:rFonts w:ascii="Consolas" w:eastAsia="Times New Roman" w:hAnsi="Consolas" w:cs="Times New Roman"/>
          <w:color w:val="D9F5DD"/>
          <w:sz w:val="21"/>
          <w:szCs w:val="21"/>
          <w:lang w:val="id-ID" w:eastAsia="ja-JP"/>
        </w:rPr>
        <w:t>"</w:t>
      </w:r>
      <w:r w:rsidRPr="00A7331C">
        <w:rPr>
          <w:rFonts w:ascii="Consolas" w:eastAsia="Times New Roman" w:hAnsi="Consolas" w:cs="Times New Roman"/>
          <w:color w:val="82AAFF"/>
          <w:sz w:val="21"/>
          <w:szCs w:val="21"/>
          <w:lang w:val="id-ID" w:eastAsia="ja-JP"/>
        </w:rPr>
        <w:t>)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2D8C863E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  }</w:t>
      </w:r>
    </w:p>
    <w:p w14:paraId="0306C3E8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</w:p>
    <w:p w14:paraId="3596446B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  </w:t>
      </w:r>
      <w:r w:rsidRPr="00A733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id-ID" w:eastAsia="ja-JP"/>
        </w:rPr>
        <w:t>return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 xml:space="preserve"> </w:t>
      </w:r>
      <w:r w:rsidRPr="00A7331C">
        <w:rPr>
          <w:rFonts w:ascii="Consolas" w:eastAsia="Times New Roman" w:hAnsi="Consolas" w:cs="Times New Roman"/>
          <w:color w:val="F78C6C"/>
          <w:sz w:val="21"/>
          <w:szCs w:val="21"/>
          <w:lang w:val="id-ID" w:eastAsia="ja-JP"/>
        </w:rPr>
        <w:t>0</w:t>
      </w: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;</w:t>
      </w:r>
    </w:p>
    <w:p w14:paraId="60CB8BFF" w14:textId="77777777" w:rsidR="00A7331C" w:rsidRPr="00A7331C" w:rsidRDefault="00A7331C" w:rsidP="00A7331C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</w:pPr>
      <w:r w:rsidRPr="00A7331C">
        <w:rPr>
          <w:rFonts w:ascii="Consolas" w:eastAsia="Times New Roman" w:hAnsi="Consolas" w:cs="Times New Roman"/>
          <w:color w:val="D6DEEB"/>
          <w:sz w:val="21"/>
          <w:szCs w:val="21"/>
          <w:lang w:val="id-ID" w:eastAsia="ja-JP"/>
        </w:rPr>
        <w:t>}</w:t>
      </w:r>
    </w:p>
    <w:p w14:paraId="0479EF98" w14:textId="77777777" w:rsidR="00A7331C" w:rsidRPr="00A7331C" w:rsidRDefault="00A7331C" w:rsidP="00A7331C">
      <w:pPr>
        <w:pStyle w:val="NaskahReferensiAPA"/>
        <w:spacing w:after="0"/>
        <w:ind w:left="72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sectPr w:rsidR="00A7331C" w:rsidRPr="00A7331C" w:rsidSect="00A7331C">
      <w:headerReference w:type="default" r:id="rId10"/>
      <w:footerReference w:type="default" r:id="rId11"/>
      <w:headerReference w:type="first" r:id="rId12"/>
      <w:footerReference w:type="first" r:id="rId13"/>
      <w:pgSz w:w="11907" w:h="16839" w:code="122"/>
      <w:pgMar w:top="2268" w:right="1701" w:bottom="232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690A" w14:textId="77777777" w:rsidR="00070E70" w:rsidRDefault="00070E70" w:rsidP="0080214F">
      <w:pPr>
        <w:pStyle w:val="BalloonText"/>
      </w:pPr>
      <w:r>
        <w:separator/>
      </w:r>
    </w:p>
  </w:endnote>
  <w:endnote w:type="continuationSeparator" w:id="0">
    <w:p w14:paraId="03F7B6BC" w14:textId="77777777" w:rsidR="00070E70" w:rsidRDefault="00070E70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4147F02A" w:rsidR="000E740A" w:rsidRPr="000E740A" w:rsidRDefault="00070E70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D131C6">
      <w:rPr>
        <w:noProof/>
      </w:rPr>
      <w:t>Week 4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5A4B25">
      <w:rPr>
        <w:noProof/>
      </w:rPr>
      <w:t>14</w:t>
    </w:r>
    <w:r>
      <w:rPr>
        <w:noProof/>
      </w:rPr>
      <w:fldChar w:fldCharType="end"/>
    </w:r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727A86FA" w:rsidR="00E61FE8" w:rsidRPr="0054175C" w:rsidRDefault="0054175C" w:rsidP="0054175C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54175C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C04B" w14:textId="77777777" w:rsidR="00070E70" w:rsidRDefault="00070E70" w:rsidP="0080214F">
      <w:pPr>
        <w:pStyle w:val="BalloonText"/>
      </w:pPr>
      <w:r>
        <w:separator/>
      </w:r>
    </w:p>
  </w:footnote>
  <w:footnote w:type="continuationSeparator" w:id="0">
    <w:p w14:paraId="71DF3DAB" w14:textId="77777777" w:rsidR="00070E70" w:rsidRDefault="00070E70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4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91A58"/>
    <w:multiLevelType w:val="hybridMultilevel"/>
    <w:tmpl w:val="D1B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1622"/>
    <w:multiLevelType w:val="hybridMultilevel"/>
    <w:tmpl w:val="AA027BE8"/>
    <w:lvl w:ilvl="0" w:tplc="04090019">
      <w:start w:val="1"/>
      <w:numFmt w:val="lowerLetter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E0162E"/>
    <w:multiLevelType w:val="hybridMultilevel"/>
    <w:tmpl w:val="6B32D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9B16A0"/>
    <w:multiLevelType w:val="hybridMultilevel"/>
    <w:tmpl w:val="3B7099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0" w15:restartNumberingAfterBreak="0">
    <w:nsid w:val="3B44535B"/>
    <w:multiLevelType w:val="hybridMultilevel"/>
    <w:tmpl w:val="BCD0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D1505"/>
    <w:multiLevelType w:val="hybridMultilevel"/>
    <w:tmpl w:val="985C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6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985013"/>
    <w:multiLevelType w:val="hybridMultilevel"/>
    <w:tmpl w:val="F57E9FCE"/>
    <w:lvl w:ilvl="0" w:tplc="403CC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2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4" w15:restartNumberingAfterBreak="0">
    <w:nsid w:val="5D7924DC"/>
    <w:multiLevelType w:val="hybridMultilevel"/>
    <w:tmpl w:val="6B56482C"/>
    <w:lvl w:ilvl="0" w:tplc="55CC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7FE1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994C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940A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C04D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6801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A0A3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AE84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A76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5" w15:restartNumberingAfterBreak="0">
    <w:nsid w:val="604B65FD"/>
    <w:multiLevelType w:val="hybridMultilevel"/>
    <w:tmpl w:val="8F926A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8" w15:restartNumberingAfterBreak="0">
    <w:nsid w:val="6B921391"/>
    <w:multiLevelType w:val="hybridMultilevel"/>
    <w:tmpl w:val="AA94A1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A7F2E1B"/>
    <w:multiLevelType w:val="hybridMultilevel"/>
    <w:tmpl w:val="DBB07B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31"/>
    <w:lvlOverride w:ilvl="0">
      <w:startOverride w:val="1"/>
    </w:lvlOverride>
  </w:num>
  <w:num w:numId="4">
    <w:abstractNumId w:val="44"/>
  </w:num>
  <w:num w:numId="5">
    <w:abstractNumId w:val="40"/>
  </w:num>
  <w:num w:numId="6">
    <w:abstractNumId w:val="33"/>
  </w:num>
  <w:num w:numId="7">
    <w:abstractNumId w:val="17"/>
  </w:num>
  <w:num w:numId="8">
    <w:abstractNumId w:val="16"/>
  </w:num>
  <w:num w:numId="9">
    <w:abstractNumId w:val="4"/>
  </w:num>
  <w:num w:numId="10">
    <w:abstractNumId w:val="32"/>
  </w:num>
  <w:num w:numId="11">
    <w:abstractNumId w:val="7"/>
  </w:num>
  <w:num w:numId="12">
    <w:abstractNumId w:val="24"/>
  </w:num>
  <w:num w:numId="13">
    <w:abstractNumId w:val="15"/>
  </w:num>
  <w:num w:numId="14">
    <w:abstractNumId w:val="6"/>
  </w:num>
  <w:num w:numId="15">
    <w:abstractNumId w:val="39"/>
  </w:num>
  <w:num w:numId="16">
    <w:abstractNumId w:val="5"/>
  </w:num>
  <w:num w:numId="17">
    <w:abstractNumId w:val="30"/>
    <w:lvlOverride w:ilvl="0">
      <w:startOverride w:val="1"/>
    </w:lvlOverride>
  </w:num>
  <w:num w:numId="18">
    <w:abstractNumId w:val="8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43"/>
  </w:num>
  <w:num w:numId="23">
    <w:abstractNumId w:val="9"/>
  </w:num>
  <w:num w:numId="24">
    <w:abstractNumId w:val="37"/>
  </w:num>
  <w:num w:numId="25">
    <w:abstractNumId w:val="25"/>
    <w:lvlOverride w:ilvl="0">
      <w:startOverride w:val="1"/>
    </w:lvlOverride>
  </w:num>
  <w:num w:numId="26">
    <w:abstractNumId w:val="26"/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</w:num>
  <w:num w:numId="29">
    <w:abstractNumId w:val="10"/>
  </w:num>
  <w:num w:numId="30">
    <w:abstractNumId w:val="18"/>
  </w:num>
  <w:num w:numId="31">
    <w:abstractNumId w:val="3"/>
  </w:num>
  <w:num w:numId="32">
    <w:abstractNumId w:val="22"/>
  </w:num>
  <w:num w:numId="33">
    <w:abstractNumId w:val="28"/>
  </w:num>
  <w:num w:numId="34">
    <w:abstractNumId w:val="12"/>
  </w:num>
  <w:num w:numId="35">
    <w:abstractNumId w:val="34"/>
  </w:num>
  <w:num w:numId="36">
    <w:abstractNumId w:val="29"/>
  </w:num>
  <w:num w:numId="37">
    <w:abstractNumId w:val="2"/>
  </w:num>
  <w:num w:numId="38">
    <w:abstractNumId w:val="14"/>
  </w:num>
  <w:num w:numId="39">
    <w:abstractNumId w:val="11"/>
  </w:num>
  <w:num w:numId="40">
    <w:abstractNumId w:val="1"/>
  </w:num>
  <w:num w:numId="41">
    <w:abstractNumId w:val="20"/>
  </w:num>
  <w:num w:numId="42">
    <w:abstractNumId w:val="42"/>
  </w:num>
  <w:num w:numId="43">
    <w:abstractNumId w:val="35"/>
  </w:num>
  <w:num w:numId="44">
    <w:abstractNumId w:val="21"/>
  </w:num>
  <w:num w:numId="45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25D67"/>
    <w:rsid w:val="000267A9"/>
    <w:rsid w:val="000330BD"/>
    <w:rsid w:val="000357FB"/>
    <w:rsid w:val="0004344A"/>
    <w:rsid w:val="00043B72"/>
    <w:rsid w:val="00045DB3"/>
    <w:rsid w:val="0006354C"/>
    <w:rsid w:val="00070E70"/>
    <w:rsid w:val="000737C0"/>
    <w:rsid w:val="00076645"/>
    <w:rsid w:val="0008352A"/>
    <w:rsid w:val="000943F6"/>
    <w:rsid w:val="000A137A"/>
    <w:rsid w:val="000A64D5"/>
    <w:rsid w:val="000B22BC"/>
    <w:rsid w:val="000B3874"/>
    <w:rsid w:val="000C01D4"/>
    <w:rsid w:val="000C1BE0"/>
    <w:rsid w:val="000C39E4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10009"/>
    <w:rsid w:val="001124F2"/>
    <w:rsid w:val="00112532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67C08"/>
    <w:rsid w:val="0017193C"/>
    <w:rsid w:val="00182A82"/>
    <w:rsid w:val="00184826"/>
    <w:rsid w:val="001935A9"/>
    <w:rsid w:val="001946BD"/>
    <w:rsid w:val="001A1FD6"/>
    <w:rsid w:val="001A2C44"/>
    <w:rsid w:val="001B4CD2"/>
    <w:rsid w:val="001B4DA2"/>
    <w:rsid w:val="001C2490"/>
    <w:rsid w:val="001C29EF"/>
    <w:rsid w:val="001C43D0"/>
    <w:rsid w:val="001D0BA3"/>
    <w:rsid w:val="001D0FC5"/>
    <w:rsid w:val="001D42F4"/>
    <w:rsid w:val="001E04FC"/>
    <w:rsid w:val="001F1E76"/>
    <w:rsid w:val="001F5EFC"/>
    <w:rsid w:val="00201D30"/>
    <w:rsid w:val="00203D55"/>
    <w:rsid w:val="00206F26"/>
    <w:rsid w:val="00212FB5"/>
    <w:rsid w:val="00215C2D"/>
    <w:rsid w:val="00222102"/>
    <w:rsid w:val="002321F9"/>
    <w:rsid w:val="00232B8E"/>
    <w:rsid w:val="00245870"/>
    <w:rsid w:val="00261056"/>
    <w:rsid w:val="0026246A"/>
    <w:rsid w:val="002648A5"/>
    <w:rsid w:val="0026521D"/>
    <w:rsid w:val="00270AA0"/>
    <w:rsid w:val="002710F2"/>
    <w:rsid w:val="00272825"/>
    <w:rsid w:val="002748A0"/>
    <w:rsid w:val="002772FC"/>
    <w:rsid w:val="00283A81"/>
    <w:rsid w:val="00292BA6"/>
    <w:rsid w:val="00294927"/>
    <w:rsid w:val="00296982"/>
    <w:rsid w:val="002A31AE"/>
    <w:rsid w:val="002A4D10"/>
    <w:rsid w:val="002A7ECE"/>
    <w:rsid w:val="002C05E3"/>
    <w:rsid w:val="002D1A72"/>
    <w:rsid w:val="002D1E39"/>
    <w:rsid w:val="002D391E"/>
    <w:rsid w:val="002D5222"/>
    <w:rsid w:val="002D63D1"/>
    <w:rsid w:val="002D683E"/>
    <w:rsid w:val="002E2AA3"/>
    <w:rsid w:val="002E5176"/>
    <w:rsid w:val="002E764C"/>
    <w:rsid w:val="002F24D2"/>
    <w:rsid w:val="002F564E"/>
    <w:rsid w:val="003105DB"/>
    <w:rsid w:val="003113F9"/>
    <w:rsid w:val="00317FED"/>
    <w:rsid w:val="0032026D"/>
    <w:rsid w:val="00331B43"/>
    <w:rsid w:val="00335C3B"/>
    <w:rsid w:val="003376E1"/>
    <w:rsid w:val="003478E9"/>
    <w:rsid w:val="003504C2"/>
    <w:rsid w:val="00355DBC"/>
    <w:rsid w:val="00357B84"/>
    <w:rsid w:val="00362748"/>
    <w:rsid w:val="00371832"/>
    <w:rsid w:val="00373379"/>
    <w:rsid w:val="003777E3"/>
    <w:rsid w:val="00385C1B"/>
    <w:rsid w:val="00387CB8"/>
    <w:rsid w:val="003937E4"/>
    <w:rsid w:val="003A2E40"/>
    <w:rsid w:val="003A76B3"/>
    <w:rsid w:val="003B2CB4"/>
    <w:rsid w:val="003C4D67"/>
    <w:rsid w:val="003D562F"/>
    <w:rsid w:val="003E1DC0"/>
    <w:rsid w:val="003F2603"/>
    <w:rsid w:val="003F3BBE"/>
    <w:rsid w:val="003F52F4"/>
    <w:rsid w:val="003F6A4B"/>
    <w:rsid w:val="004018CE"/>
    <w:rsid w:val="0040429E"/>
    <w:rsid w:val="00410F37"/>
    <w:rsid w:val="00413F69"/>
    <w:rsid w:val="0041491B"/>
    <w:rsid w:val="0041788D"/>
    <w:rsid w:val="00424DEF"/>
    <w:rsid w:val="0044207F"/>
    <w:rsid w:val="0044293B"/>
    <w:rsid w:val="00444E9B"/>
    <w:rsid w:val="00453416"/>
    <w:rsid w:val="00456631"/>
    <w:rsid w:val="00466C83"/>
    <w:rsid w:val="00471584"/>
    <w:rsid w:val="004736A5"/>
    <w:rsid w:val="00480A4B"/>
    <w:rsid w:val="00481B00"/>
    <w:rsid w:val="00484274"/>
    <w:rsid w:val="004A2475"/>
    <w:rsid w:val="004B4853"/>
    <w:rsid w:val="004B5446"/>
    <w:rsid w:val="004B5704"/>
    <w:rsid w:val="004C20BF"/>
    <w:rsid w:val="004C421E"/>
    <w:rsid w:val="004D152E"/>
    <w:rsid w:val="004D4C4D"/>
    <w:rsid w:val="004F1591"/>
    <w:rsid w:val="004F4B9E"/>
    <w:rsid w:val="004F546F"/>
    <w:rsid w:val="004F6869"/>
    <w:rsid w:val="004F69A3"/>
    <w:rsid w:val="00501936"/>
    <w:rsid w:val="005047EE"/>
    <w:rsid w:val="005065F3"/>
    <w:rsid w:val="0051350D"/>
    <w:rsid w:val="00514C15"/>
    <w:rsid w:val="0052571E"/>
    <w:rsid w:val="005264AE"/>
    <w:rsid w:val="00526725"/>
    <w:rsid w:val="00527D84"/>
    <w:rsid w:val="00530C93"/>
    <w:rsid w:val="0053151F"/>
    <w:rsid w:val="005321EC"/>
    <w:rsid w:val="00533F1E"/>
    <w:rsid w:val="00537B6D"/>
    <w:rsid w:val="0054175C"/>
    <w:rsid w:val="00551C79"/>
    <w:rsid w:val="00552310"/>
    <w:rsid w:val="00553F13"/>
    <w:rsid w:val="00554228"/>
    <w:rsid w:val="005556FA"/>
    <w:rsid w:val="005607B4"/>
    <w:rsid w:val="005643C2"/>
    <w:rsid w:val="0057090B"/>
    <w:rsid w:val="0058451E"/>
    <w:rsid w:val="0059015B"/>
    <w:rsid w:val="0059130D"/>
    <w:rsid w:val="0059292A"/>
    <w:rsid w:val="00597EF4"/>
    <w:rsid w:val="005A22CA"/>
    <w:rsid w:val="005A2C74"/>
    <w:rsid w:val="005A341E"/>
    <w:rsid w:val="005A4B25"/>
    <w:rsid w:val="005B0978"/>
    <w:rsid w:val="005B28AA"/>
    <w:rsid w:val="005C5A20"/>
    <w:rsid w:val="005E2465"/>
    <w:rsid w:val="005E3AB2"/>
    <w:rsid w:val="005F2B13"/>
    <w:rsid w:val="0060360D"/>
    <w:rsid w:val="0060492A"/>
    <w:rsid w:val="0061032B"/>
    <w:rsid w:val="00610A05"/>
    <w:rsid w:val="00615CAE"/>
    <w:rsid w:val="006176B5"/>
    <w:rsid w:val="00627BE3"/>
    <w:rsid w:val="00631B80"/>
    <w:rsid w:val="00631C53"/>
    <w:rsid w:val="00637F10"/>
    <w:rsid w:val="0064602D"/>
    <w:rsid w:val="00647F57"/>
    <w:rsid w:val="00655FAD"/>
    <w:rsid w:val="00657864"/>
    <w:rsid w:val="006753F9"/>
    <w:rsid w:val="00676D91"/>
    <w:rsid w:val="00686D45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E145C"/>
    <w:rsid w:val="006E3DE2"/>
    <w:rsid w:val="007024B7"/>
    <w:rsid w:val="00703663"/>
    <w:rsid w:val="00706FBC"/>
    <w:rsid w:val="00707622"/>
    <w:rsid w:val="00720F51"/>
    <w:rsid w:val="00723B1F"/>
    <w:rsid w:val="00730B67"/>
    <w:rsid w:val="00736F26"/>
    <w:rsid w:val="00737AA4"/>
    <w:rsid w:val="00746F3E"/>
    <w:rsid w:val="0075200F"/>
    <w:rsid w:val="0075269A"/>
    <w:rsid w:val="0075711E"/>
    <w:rsid w:val="00771C96"/>
    <w:rsid w:val="00777368"/>
    <w:rsid w:val="00782330"/>
    <w:rsid w:val="00783A85"/>
    <w:rsid w:val="00783C51"/>
    <w:rsid w:val="0079039C"/>
    <w:rsid w:val="0079209E"/>
    <w:rsid w:val="00794A42"/>
    <w:rsid w:val="00797394"/>
    <w:rsid w:val="007978E4"/>
    <w:rsid w:val="007A32DB"/>
    <w:rsid w:val="007B0A7A"/>
    <w:rsid w:val="007B4C3E"/>
    <w:rsid w:val="007B5BA2"/>
    <w:rsid w:val="007C475A"/>
    <w:rsid w:val="007D2213"/>
    <w:rsid w:val="007E168E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46D46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28EA"/>
    <w:rsid w:val="0089781B"/>
    <w:rsid w:val="008A22BA"/>
    <w:rsid w:val="008A57B7"/>
    <w:rsid w:val="008A718A"/>
    <w:rsid w:val="008B3BD9"/>
    <w:rsid w:val="008B4CE0"/>
    <w:rsid w:val="008B77D0"/>
    <w:rsid w:val="008C3955"/>
    <w:rsid w:val="008C480F"/>
    <w:rsid w:val="008C6177"/>
    <w:rsid w:val="008C649E"/>
    <w:rsid w:val="008C750F"/>
    <w:rsid w:val="008D7D79"/>
    <w:rsid w:val="008E22C3"/>
    <w:rsid w:val="008E3D49"/>
    <w:rsid w:val="008F3033"/>
    <w:rsid w:val="008F7CAC"/>
    <w:rsid w:val="00902D9B"/>
    <w:rsid w:val="0090428A"/>
    <w:rsid w:val="00905A2D"/>
    <w:rsid w:val="00916EC9"/>
    <w:rsid w:val="009264E3"/>
    <w:rsid w:val="009300B9"/>
    <w:rsid w:val="00934C16"/>
    <w:rsid w:val="00935066"/>
    <w:rsid w:val="00942F2C"/>
    <w:rsid w:val="00946557"/>
    <w:rsid w:val="00951097"/>
    <w:rsid w:val="009527B5"/>
    <w:rsid w:val="0095597B"/>
    <w:rsid w:val="00962259"/>
    <w:rsid w:val="00970CB3"/>
    <w:rsid w:val="009718F1"/>
    <w:rsid w:val="00987ED9"/>
    <w:rsid w:val="009A3271"/>
    <w:rsid w:val="009A6444"/>
    <w:rsid w:val="009B3637"/>
    <w:rsid w:val="009B442D"/>
    <w:rsid w:val="009C140D"/>
    <w:rsid w:val="009C3008"/>
    <w:rsid w:val="009C483A"/>
    <w:rsid w:val="009C5581"/>
    <w:rsid w:val="009C5776"/>
    <w:rsid w:val="009C5F48"/>
    <w:rsid w:val="009D3837"/>
    <w:rsid w:val="009D4312"/>
    <w:rsid w:val="009E23D4"/>
    <w:rsid w:val="009E3529"/>
    <w:rsid w:val="00A016D6"/>
    <w:rsid w:val="00A061BB"/>
    <w:rsid w:val="00A06256"/>
    <w:rsid w:val="00A123E0"/>
    <w:rsid w:val="00A31C3C"/>
    <w:rsid w:val="00A34D75"/>
    <w:rsid w:val="00A37D11"/>
    <w:rsid w:val="00A40027"/>
    <w:rsid w:val="00A64E7E"/>
    <w:rsid w:val="00A7331C"/>
    <w:rsid w:val="00A75667"/>
    <w:rsid w:val="00A7571F"/>
    <w:rsid w:val="00A8165D"/>
    <w:rsid w:val="00A82B3B"/>
    <w:rsid w:val="00A92669"/>
    <w:rsid w:val="00A93E4E"/>
    <w:rsid w:val="00AA219C"/>
    <w:rsid w:val="00AA4380"/>
    <w:rsid w:val="00AC6DD4"/>
    <w:rsid w:val="00AC7E42"/>
    <w:rsid w:val="00AD1225"/>
    <w:rsid w:val="00AD2F7F"/>
    <w:rsid w:val="00AE2E59"/>
    <w:rsid w:val="00B10EB9"/>
    <w:rsid w:val="00B15BE8"/>
    <w:rsid w:val="00B21B78"/>
    <w:rsid w:val="00B2221B"/>
    <w:rsid w:val="00B30966"/>
    <w:rsid w:val="00B334F2"/>
    <w:rsid w:val="00B41388"/>
    <w:rsid w:val="00B42633"/>
    <w:rsid w:val="00B471DE"/>
    <w:rsid w:val="00B60966"/>
    <w:rsid w:val="00B64824"/>
    <w:rsid w:val="00B668D6"/>
    <w:rsid w:val="00B70FB0"/>
    <w:rsid w:val="00B776AB"/>
    <w:rsid w:val="00B80C08"/>
    <w:rsid w:val="00B80E63"/>
    <w:rsid w:val="00B837D4"/>
    <w:rsid w:val="00B969F4"/>
    <w:rsid w:val="00BA0936"/>
    <w:rsid w:val="00BA3B39"/>
    <w:rsid w:val="00BA42C9"/>
    <w:rsid w:val="00BA65DF"/>
    <w:rsid w:val="00BA7607"/>
    <w:rsid w:val="00BB2A68"/>
    <w:rsid w:val="00BB49EF"/>
    <w:rsid w:val="00BB69FF"/>
    <w:rsid w:val="00BC02EA"/>
    <w:rsid w:val="00BC2000"/>
    <w:rsid w:val="00BC2731"/>
    <w:rsid w:val="00BC31A2"/>
    <w:rsid w:val="00BE2467"/>
    <w:rsid w:val="00BF708C"/>
    <w:rsid w:val="00BF7A48"/>
    <w:rsid w:val="00BF7A5C"/>
    <w:rsid w:val="00C00FE6"/>
    <w:rsid w:val="00C262EE"/>
    <w:rsid w:val="00C26A88"/>
    <w:rsid w:val="00C31839"/>
    <w:rsid w:val="00C341A6"/>
    <w:rsid w:val="00C36ACE"/>
    <w:rsid w:val="00C41810"/>
    <w:rsid w:val="00C438F2"/>
    <w:rsid w:val="00C600C9"/>
    <w:rsid w:val="00C617AD"/>
    <w:rsid w:val="00C70F4D"/>
    <w:rsid w:val="00C72B32"/>
    <w:rsid w:val="00C75587"/>
    <w:rsid w:val="00C8145F"/>
    <w:rsid w:val="00C830C0"/>
    <w:rsid w:val="00C919C6"/>
    <w:rsid w:val="00C9376B"/>
    <w:rsid w:val="00C93B8C"/>
    <w:rsid w:val="00C96025"/>
    <w:rsid w:val="00CA00C7"/>
    <w:rsid w:val="00CA02B9"/>
    <w:rsid w:val="00CA195E"/>
    <w:rsid w:val="00CA479B"/>
    <w:rsid w:val="00CA54F0"/>
    <w:rsid w:val="00CA6499"/>
    <w:rsid w:val="00CB369F"/>
    <w:rsid w:val="00CC0B15"/>
    <w:rsid w:val="00CC0E46"/>
    <w:rsid w:val="00CD7FD6"/>
    <w:rsid w:val="00CE185A"/>
    <w:rsid w:val="00CE2915"/>
    <w:rsid w:val="00CF0AEA"/>
    <w:rsid w:val="00CF235C"/>
    <w:rsid w:val="00D03B70"/>
    <w:rsid w:val="00D046B0"/>
    <w:rsid w:val="00D131C6"/>
    <w:rsid w:val="00D15BF6"/>
    <w:rsid w:val="00D16C5D"/>
    <w:rsid w:val="00D30C07"/>
    <w:rsid w:val="00D34EA0"/>
    <w:rsid w:val="00D3524B"/>
    <w:rsid w:val="00D43B26"/>
    <w:rsid w:val="00D5530E"/>
    <w:rsid w:val="00D56CC3"/>
    <w:rsid w:val="00D70A0A"/>
    <w:rsid w:val="00D73781"/>
    <w:rsid w:val="00D77ABC"/>
    <w:rsid w:val="00D962A4"/>
    <w:rsid w:val="00D96EB4"/>
    <w:rsid w:val="00D97421"/>
    <w:rsid w:val="00DA12B8"/>
    <w:rsid w:val="00DA79AB"/>
    <w:rsid w:val="00DB1406"/>
    <w:rsid w:val="00DC1F07"/>
    <w:rsid w:val="00DC2B04"/>
    <w:rsid w:val="00DC39CC"/>
    <w:rsid w:val="00DD3385"/>
    <w:rsid w:val="00DD44BC"/>
    <w:rsid w:val="00DD68C9"/>
    <w:rsid w:val="00DE04D0"/>
    <w:rsid w:val="00DF555A"/>
    <w:rsid w:val="00DF6E03"/>
    <w:rsid w:val="00E201BC"/>
    <w:rsid w:val="00E20ADA"/>
    <w:rsid w:val="00E21D74"/>
    <w:rsid w:val="00E22A20"/>
    <w:rsid w:val="00E23105"/>
    <w:rsid w:val="00E5078F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4520"/>
    <w:rsid w:val="00EA1132"/>
    <w:rsid w:val="00EB5D9E"/>
    <w:rsid w:val="00EC1AF1"/>
    <w:rsid w:val="00EC2C3D"/>
    <w:rsid w:val="00EE774F"/>
    <w:rsid w:val="00EF08E9"/>
    <w:rsid w:val="00EF2E7C"/>
    <w:rsid w:val="00F008AA"/>
    <w:rsid w:val="00F066F3"/>
    <w:rsid w:val="00F141E9"/>
    <w:rsid w:val="00F26259"/>
    <w:rsid w:val="00F31850"/>
    <w:rsid w:val="00F37206"/>
    <w:rsid w:val="00F416DF"/>
    <w:rsid w:val="00F4618E"/>
    <w:rsid w:val="00F5332B"/>
    <w:rsid w:val="00F60E16"/>
    <w:rsid w:val="00F65E90"/>
    <w:rsid w:val="00F6757F"/>
    <w:rsid w:val="00F717DC"/>
    <w:rsid w:val="00F7425E"/>
    <w:rsid w:val="00F75977"/>
    <w:rsid w:val="00F80764"/>
    <w:rsid w:val="00F8414C"/>
    <w:rsid w:val="00F870D4"/>
    <w:rsid w:val="00F9416D"/>
    <w:rsid w:val="00F94296"/>
    <w:rsid w:val="00F961AF"/>
    <w:rsid w:val="00FA2BB6"/>
    <w:rsid w:val="00FB1887"/>
    <w:rsid w:val="00FB2A02"/>
    <w:rsid w:val="00FB3DE0"/>
    <w:rsid w:val="00FB5C18"/>
    <w:rsid w:val="00FC2308"/>
    <w:rsid w:val="00FC5D02"/>
    <w:rsid w:val="00FC6EAC"/>
    <w:rsid w:val="00FE11CB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8928EA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4374A-3CCA-4329-88E6-C39B9B9A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ES.dotx</Template>
  <TotalTime>178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3934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Muhammad Yumna AlGhifari</cp:lastModifiedBy>
  <cp:revision>177</cp:revision>
  <dcterms:created xsi:type="dcterms:W3CDTF">2017-04-04T03:39:00Z</dcterms:created>
  <dcterms:modified xsi:type="dcterms:W3CDTF">2024-03-17T16:35:00Z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8f86da39616d838c337e0c268cfe928ad28349fd87caf4d96fa4845ab158b68e</vt:lpwstr>
  </property>
</Properties>
</file>