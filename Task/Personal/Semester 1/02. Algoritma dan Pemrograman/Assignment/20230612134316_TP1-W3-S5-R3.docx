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C58B" w14:textId="77777777" w:rsidR="008C5811" w:rsidRPr="008C5811" w:rsidRDefault="008C5811" w:rsidP="008C581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8C5811">
        <w:rPr>
          <w:rFonts w:ascii="Times New Roman" w:hAnsi="Times New Roman" w:cs="Times New Roman"/>
          <w:b/>
          <w:color w:val="auto"/>
          <w:sz w:val="32"/>
          <w:szCs w:val="32"/>
        </w:rPr>
        <w:t>Tugas</w:t>
      </w:r>
      <w:proofErr w:type="spellEnd"/>
      <w:r w:rsidRPr="008C5811">
        <w:rPr>
          <w:rFonts w:ascii="Times New Roman" w:hAnsi="Times New Roman" w:cs="Times New Roman"/>
          <w:b/>
          <w:color w:val="auto"/>
          <w:sz w:val="32"/>
          <w:szCs w:val="32"/>
        </w:rPr>
        <w:t xml:space="preserve"> Personal ke-1</w:t>
      </w:r>
    </w:p>
    <w:p w14:paraId="13305237" w14:textId="629518D6" w:rsidR="000B3874" w:rsidRPr="008C5811" w:rsidRDefault="008C5811" w:rsidP="008C5811">
      <w:pPr>
        <w:pStyle w:val="NaskahReferensiAPA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r w:rsidRPr="008C5811">
        <w:rPr>
          <w:rFonts w:ascii="Times New Roman" w:hAnsi="Times New Roman" w:cs="Times New Roman"/>
          <w:b/>
          <w:color w:val="auto"/>
          <w:sz w:val="32"/>
          <w:szCs w:val="32"/>
        </w:rPr>
        <w:t xml:space="preserve">Week </w:t>
      </w:r>
      <w:r w:rsidRPr="008C5811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3</w:t>
      </w:r>
    </w:p>
    <w:p w14:paraId="0CE6B019" w14:textId="77777777" w:rsidR="008C5811" w:rsidRPr="008C5811" w:rsidRDefault="008C5811" w:rsidP="008C5811">
      <w:pPr>
        <w:pStyle w:val="NaskahReferensiAPA"/>
        <w:jc w:val="center"/>
        <w:rPr>
          <w:color w:val="auto"/>
          <w:lang w:val="en-US"/>
        </w:rPr>
      </w:pPr>
    </w:p>
    <w:p w14:paraId="330C22B6" w14:textId="793C1945" w:rsidR="00716B6A" w:rsidRPr="008C5811" w:rsidRDefault="00E22AEE" w:rsidP="00CF6120">
      <w:pPr>
        <w:pStyle w:val="NaskahReferensiAPA"/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11A26501" w14:textId="2870B110" w:rsidR="00E22AEE" w:rsidRPr="008C5811" w:rsidRDefault="00E22AEE" w:rsidP="00741B55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06457BB9" w14:textId="76147C9C" w:rsidR="00E22AEE" w:rsidRPr="008C5811" w:rsidRDefault="00E22AEE" w:rsidP="00E22AEE">
      <w:pPr>
        <w:pStyle w:val="NaskahReferensiAPA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Essay</w:t>
      </w:r>
    </w:p>
    <w:p w14:paraId="1D77EF10" w14:textId="1D4F4E04" w:rsidR="007519F4" w:rsidRDefault="007519F4" w:rsidP="000E59B8">
      <w:pPr>
        <w:pStyle w:val="NaskahReferensiAPA"/>
        <w:numPr>
          <w:ilvl w:val="0"/>
          <w:numId w:val="29"/>
        </w:numPr>
        <w:spacing w:after="0"/>
        <w:ind w:left="851" w:hanging="42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bookmarkStart w:id="0" w:name="_Hlk161035749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Keunggulan apakah yang dimiliki oleh pemograman bahasa C? dan berikan pendapat anda perkembangannya </w:t>
      </w:r>
      <w:proofErr w:type="spellStart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hingga</w:t>
      </w:r>
      <w:proofErr w:type="spellEnd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saat</w:t>
      </w:r>
      <w:proofErr w:type="spellEnd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ini</w:t>
      </w:r>
      <w:r w:rsidR="00216DBE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se</w:t>
      </w:r>
    </w:p>
    <w:p w14:paraId="2E0D30B7" w14:textId="77777777" w:rsidR="00116119" w:rsidRDefault="00116119" w:rsidP="00116119">
      <w:pPr>
        <w:pStyle w:val="NaskahReferensiAPA"/>
        <w:spacing w:after="0"/>
        <w:ind w:left="85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2A3C8D30" w14:textId="38FF765B" w:rsidR="00116119" w:rsidRDefault="00116119" w:rsidP="00116119">
      <w:pPr>
        <w:pStyle w:val="NaskahReferensiAPA"/>
        <w:spacing w:after="0"/>
        <w:ind w:left="85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Berikut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ini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beberapa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keunggulan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dimiliki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oleh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C :</w:t>
      </w:r>
      <w:proofErr w:type="gramEnd"/>
    </w:p>
    <w:p w14:paraId="0AD8DBAA" w14:textId="47B15C1D" w:rsidR="00116119" w:rsidRDefault="00116119" w:rsidP="00116119">
      <w:pPr>
        <w:pStyle w:val="NaskahReferensiAPA"/>
        <w:numPr>
          <w:ilvl w:val="0"/>
          <w:numId w:val="43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Memiliki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Efisiensi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tinggi</w:t>
      </w:r>
      <w:proofErr w:type="spellEnd"/>
    </w:p>
    <w:p w14:paraId="0DCDACBF" w14:textId="09C614AE" w:rsidR="00116119" w:rsidRDefault="00116119" w:rsidP="00116119">
      <w:pPr>
        <w:pStyle w:val="NaskahReferensiAPA"/>
        <w:spacing w:after="0"/>
        <w:ind w:left="121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Bahasa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meruapakan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salah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efisien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penggunaan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memori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pemrosesan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, hal ini akan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berdampak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cukup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signifikan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pengembangan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aplikasi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sistem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memerlukan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kinerja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tinggi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.</w:t>
      </w:r>
    </w:p>
    <w:p w14:paraId="1BD77699" w14:textId="53132EC7" w:rsidR="00116119" w:rsidRDefault="00116119" w:rsidP="00116119">
      <w:pPr>
        <w:pStyle w:val="NaskahReferensiAPA"/>
        <w:numPr>
          <w:ilvl w:val="0"/>
          <w:numId w:val="43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Populer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memiliki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dukungan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komunitas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besar</w:t>
      </w:r>
      <w:proofErr w:type="spellEnd"/>
    </w:p>
    <w:p w14:paraId="03AC8933" w14:textId="24DAB838" w:rsidR="00116119" w:rsidRDefault="00116119" w:rsidP="00116119">
      <w:pPr>
        <w:pStyle w:val="NaskahReferensiAPA"/>
        <w:spacing w:after="0"/>
        <w:ind w:left="121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kepopuleran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C,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dukungan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komunitas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pengembang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besar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memungkinkan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pengguna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C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dapat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mudah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memperoleh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resources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sumber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daya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,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dukungan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tersedia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bagi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programmer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mempelajari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atau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menggunakan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C</w:t>
      </w:r>
    </w:p>
    <w:p w14:paraId="00D706A7" w14:textId="5ADD25EE" w:rsidR="00116119" w:rsidRDefault="00116119" w:rsidP="00116119">
      <w:pPr>
        <w:pStyle w:val="NaskahReferensiAPA"/>
        <w:numPr>
          <w:ilvl w:val="0"/>
          <w:numId w:val="43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Portabilitas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tinggi</w:t>
      </w:r>
      <w:proofErr w:type="spellEnd"/>
    </w:p>
    <w:p w14:paraId="6A344F40" w14:textId="4A301C16" w:rsidR="00116119" w:rsidRDefault="00116119" w:rsidP="00116119">
      <w:pPr>
        <w:pStyle w:val="NaskahReferensiAPA"/>
        <w:spacing w:after="0"/>
        <w:ind w:left="121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Pemrograman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C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dapat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dijalankan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diberbagai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platform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arsitektur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komputer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karena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Compiler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dari C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tersedia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hampir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semua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sistem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operasi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. Hal ini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memudahkan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programmer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pengembangan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sistem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harus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berjalan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beberapa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sistem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operasi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sekaligus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/ cross-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platform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.</w:t>
      </w:r>
    </w:p>
    <w:p w14:paraId="3CB2D9B9" w14:textId="77777777" w:rsidR="00116119" w:rsidRDefault="00116119" w:rsidP="00116119">
      <w:pPr>
        <w:pStyle w:val="NaskahReferensiAPA"/>
        <w:spacing w:after="0"/>
        <w:ind w:left="121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F771CF6" w14:textId="79A4AC4C" w:rsidR="00116119" w:rsidRDefault="00116119" w:rsidP="00116119">
      <w:pPr>
        <w:pStyle w:val="NaskahReferensiAPA"/>
        <w:spacing w:after="0"/>
        <w:ind w:left="121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Pendapat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saya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mengenai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perkembangan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C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hingga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saat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ini :</w:t>
      </w:r>
      <w:proofErr w:type="gramEnd"/>
    </w:p>
    <w:p w14:paraId="7712ED92" w14:textId="21863FD2" w:rsidR="00116119" w:rsidRPr="008C5811" w:rsidRDefault="00116119" w:rsidP="00116119">
      <w:pPr>
        <w:pStyle w:val="NaskahReferensiAPA"/>
        <w:spacing w:after="0"/>
        <w:ind w:left="121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Menurut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pendapat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saya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meskipun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C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merupakan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pemrogram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</w:t>
      </w:r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g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sudah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ada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sejak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lama,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hingga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orang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awam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mungkin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memandang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C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sebagai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pemrograman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kuno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,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tetapi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kita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tidak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boleh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menutup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mata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juga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,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karena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C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adalah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salah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satu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pemrograman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menjadi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cikal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bakal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kemajuan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dalam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bahasa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pemrograman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lebih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terbarukan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seperti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Python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, Java, dll.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Hingga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saat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ini,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saya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masih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menilai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C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sebagai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gram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bahasa yang</w:t>
      </w:r>
      <w:proofErr w:type="gram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masih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sangat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relevan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dan robust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dalam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penggunaannya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sebagai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introductionary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language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untuk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seorang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programmer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ingin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belajar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mengenai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pemrograman</w:t>
      </w:r>
      <w:proofErr w:type="spellEnd"/>
      <w:r w:rsidR="00D366F4">
        <w:rPr>
          <w:rFonts w:ascii="Times New Roman" w:hAnsi="Times New Roman" w:cs="Times New Roman"/>
          <w:color w:val="auto"/>
          <w:sz w:val="24"/>
          <w:szCs w:val="24"/>
          <w:lang w:val="sv-SE"/>
        </w:rPr>
        <w:t>.</w:t>
      </w:r>
    </w:p>
    <w:bookmarkEnd w:id="0"/>
    <w:p w14:paraId="443F1AAF" w14:textId="2E2C1991" w:rsidR="00741B55" w:rsidRDefault="00741B55" w:rsidP="001F1001">
      <w:pPr>
        <w:pStyle w:val="NaskahReferensiAPA"/>
        <w:spacing w:after="0"/>
        <w:ind w:left="42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987DB1A" w14:textId="77777777" w:rsidR="00D366F4" w:rsidRPr="008C5811" w:rsidRDefault="00D366F4" w:rsidP="001F1001">
      <w:pPr>
        <w:pStyle w:val="NaskahReferensiAPA"/>
        <w:spacing w:after="0"/>
        <w:ind w:left="42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6CDD95A8" w14:textId="566FDC3B" w:rsidR="00741B55" w:rsidRPr="008C5811" w:rsidRDefault="00741B55" w:rsidP="00E22AEE">
      <w:pPr>
        <w:pStyle w:val="NaskahReferensiAPA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Soal</w:t>
      </w:r>
      <w:proofErr w:type="spellEnd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Case</w:t>
      </w:r>
      <w:r w:rsidR="004115D9"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5FD0115D" w14:textId="11F2CCED" w:rsidR="000E59B8" w:rsidRDefault="000E59B8" w:rsidP="000E59B8">
      <w:pPr>
        <w:pStyle w:val="NaskahReferensiAPA"/>
        <w:numPr>
          <w:ilvl w:val="0"/>
          <w:numId w:val="42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bookmarkStart w:id="1" w:name="_Hlk161036510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Menampilkan hasil konversi jarak x dalam km ke dalam meter dan sentimeter dimana setiap kali hasil konversi akan dimunculkan didahului dengan penekanan tombol Enter. Ingat bahwa 1 m = 100 cm dan 1 km = 1000 m = </w:t>
      </w:r>
      <w:proofErr w:type="gramStart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100.000</w:t>
      </w:r>
      <w:proofErr w:type="gramEnd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cm.</w:t>
      </w:r>
    </w:p>
    <w:bookmarkEnd w:id="1"/>
    <w:p w14:paraId="2E1E3A7C" w14:textId="77777777" w:rsidR="00D366F4" w:rsidRDefault="00D366F4" w:rsidP="00B65A77">
      <w:pPr>
        <w:pStyle w:val="NaskahReferensiAPA"/>
        <w:spacing w:after="0"/>
        <w:ind w:left="185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23B2006A" w14:textId="786C6AC7" w:rsidR="00B65A77" w:rsidRDefault="0053398B" w:rsidP="00B65A77">
      <w:pPr>
        <w:pStyle w:val="NaskahReferensiAPA"/>
        <w:spacing w:after="0"/>
        <w:ind w:left="185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53398B"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  <w:object w:dxaOrig="9360" w:dyaOrig="6500" w14:anchorId="72494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.35pt;height:325.05pt;mso-width-percent:0;mso-height-percent:0;mso-width-percent:0;mso-height-percent:0" o:ole="">
            <v:imagedata r:id="rId8" o:title=""/>
          </v:shape>
          <o:OLEObject Type="Embed" ProgID="Word.Document.12" ShapeID="_x0000_i1026" DrawAspect="Content" ObjectID="_1771650406" r:id="rId9">
            <o:FieldCodes>\s</o:FieldCodes>
          </o:OLEObject>
        </w:object>
      </w:r>
    </w:p>
    <w:p w14:paraId="20726641" w14:textId="77777777" w:rsidR="00D366F4" w:rsidRDefault="00D366F4" w:rsidP="00D366F4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5177C92E" w14:textId="77777777" w:rsidR="00D366F4" w:rsidRDefault="00D366F4" w:rsidP="00D366F4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3740BCF8" w14:textId="77777777" w:rsidR="00D366F4" w:rsidRDefault="00D366F4" w:rsidP="00D366F4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4987F966" w14:textId="77777777" w:rsidR="00D366F4" w:rsidRPr="008C5811" w:rsidRDefault="00D366F4" w:rsidP="00D366F4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5A4BD849" w14:textId="5D7B5746" w:rsidR="00641C17" w:rsidRPr="008C5811" w:rsidRDefault="00641C17" w:rsidP="00216DBE">
      <w:pPr>
        <w:pStyle w:val="NaskahReferensiAPA"/>
        <w:numPr>
          <w:ilvl w:val="0"/>
          <w:numId w:val="42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bookmarkStart w:id="2" w:name="_Hlk161037544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Buatlah </w:t>
      </w:r>
      <w:proofErr w:type="gramStart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program yang</w:t>
      </w:r>
      <w:proofErr w:type="gramEnd"/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meminta data inputan berupa total belanja. Program kemudian menghitung berapa diskon yang bisa diperoleh dengan ketentuan sebagai berikut:</w:t>
      </w:r>
    </w:p>
    <w:p w14:paraId="2AB54A27" w14:textId="1437B37F" w:rsidR="00641C17" w:rsidRPr="008C5811" w:rsidRDefault="00641C17" w:rsidP="00216DBE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total belanja kurang dari Rp. </w:t>
      </w:r>
      <w:r w:rsidR="002062A6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2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00.000, tidak mendapat diskon.</w:t>
      </w:r>
    </w:p>
    <w:p w14:paraId="07EA87A6" w14:textId="3281F076" w:rsidR="00641C17" w:rsidRPr="008C5811" w:rsidRDefault="00641C17" w:rsidP="00216DBE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Jika total belanja antara Rp</w:t>
      </w:r>
      <w:r w:rsidR="002062A6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2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00.000 – Rp. 500.000, mendapat diskon 10%.</w:t>
      </w:r>
    </w:p>
    <w:p w14:paraId="4B6297BD" w14:textId="3218FB4A" w:rsidR="00641C17" w:rsidRPr="008C5811" w:rsidRDefault="00641C17" w:rsidP="00216DBE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total belanja antara Rp. </w:t>
      </w:r>
      <w:r w:rsidR="001C06C0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55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0.000 – Rp. 1.000.000, mendapat diskon 20%.</w:t>
      </w:r>
    </w:p>
    <w:p w14:paraId="6BDFBD8A" w14:textId="77777777" w:rsidR="00C7557C" w:rsidRPr="008C5811" w:rsidRDefault="00641C17" w:rsidP="00C7557C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Jika total belanja diatas Rp.1.000.000, mendapat diskon 30%.</w:t>
      </w:r>
    </w:p>
    <w:p w14:paraId="6E9D7B5F" w14:textId="77777777" w:rsidR="00C7557C" w:rsidRPr="008C5811" w:rsidRDefault="00DA49DF" w:rsidP="00C7557C">
      <w:pPr>
        <w:pStyle w:val="NaskahReferensiAPA"/>
        <w:spacing w:after="0"/>
        <w:ind w:left="709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ada pembeli melakukan </w:t>
      </w:r>
      <w:r w:rsidR="003A31E8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transaksi 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pembelian sebanyak 4 kali dalam sebulan maka akan mendapatkan diskon 20%</w:t>
      </w:r>
    </w:p>
    <w:p w14:paraId="3A418DAB" w14:textId="0C8893DF" w:rsidR="00641C17" w:rsidRPr="008C5811" w:rsidRDefault="00641C17" w:rsidP="00C7557C">
      <w:pPr>
        <w:pStyle w:val="NaskahReferensiAPA"/>
        <w:spacing w:after="0"/>
        <w:ind w:left="709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Kode program kemudian menampilkan harga yang harus dibayar setelah dikurangi diskon.</w:t>
      </w:r>
    </w:p>
    <w:bookmarkEnd w:id="2"/>
    <w:p w14:paraId="2A7D1A19" w14:textId="61565E2E" w:rsidR="000307FD" w:rsidRPr="008C5811" w:rsidRDefault="00B65A77" w:rsidP="000307FD">
      <w:pPr>
        <w:pStyle w:val="NaskahReferensiAPA"/>
        <w:spacing w:after="0"/>
        <w:ind w:left="42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ab/>
      </w:r>
      <w:r w:rsidR="0053398B" w:rsidRPr="0053398B"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  <w:object w:dxaOrig="9360" w:dyaOrig="11360" w14:anchorId="4967FD47">
          <v:shape id="_x0000_i1025" type="#_x0000_t75" alt="" style="width:468.35pt;height:568.3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771650407" r:id="rId11">
            <o:FieldCodes>\s</o:FieldCodes>
          </o:OLEObject>
        </w:object>
      </w:r>
    </w:p>
    <w:p w14:paraId="002E0B32" w14:textId="77777777" w:rsidR="00EF1392" w:rsidRDefault="00EF1392" w:rsidP="00EF1392">
      <w:pPr>
        <w:pStyle w:val="NaskahReferensiAPA"/>
        <w:spacing w:after="0"/>
        <w:ind w:left="36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2D3FB84B" w14:textId="49692B85" w:rsidR="00ED0234" w:rsidRDefault="00ED0234" w:rsidP="00EF1392">
      <w:pPr>
        <w:pStyle w:val="NaskahReferensiAPA"/>
        <w:spacing w:after="0"/>
        <w:ind w:left="36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Akhirul Fajar Trianto</w:t>
      </w:r>
    </w:p>
    <w:p w14:paraId="50A191A5" w14:textId="7E4E0473" w:rsidR="00ED0234" w:rsidRPr="008C5811" w:rsidRDefault="00ED0234" w:rsidP="00EF1392">
      <w:pPr>
        <w:pStyle w:val="NaskahReferensiAPA"/>
        <w:spacing w:after="0"/>
        <w:ind w:left="36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ED0234">
        <w:rPr>
          <w:rFonts w:ascii="Times New Roman" w:hAnsi="Times New Roman" w:cs="Times New Roman"/>
          <w:color w:val="auto"/>
          <w:sz w:val="24"/>
          <w:szCs w:val="24"/>
        </w:rPr>
        <w:t>2702451036</w:t>
      </w:r>
    </w:p>
    <w:sectPr w:rsidR="00ED0234" w:rsidRPr="008C5811" w:rsidSect="0053398B">
      <w:headerReference w:type="default" r:id="rId12"/>
      <w:footerReference w:type="default" r:id="rId13"/>
      <w:headerReference w:type="first" r:id="rId14"/>
      <w:footerReference w:type="first" r:id="rId15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942D8" w14:textId="77777777" w:rsidR="0053398B" w:rsidRDefault="0053398B" w:rsidP="0080214F">
      <w:pPr>
        <w:pStyle w:val="BalloonText"/>
      </w:pPr>
      <w:r>
        <w:separator/>
      </w:r>
    </w:p>
  </w:endnote>
  <w:endnote w:type="continuationSeparator" w:id="0">
    <w:p w14:paraId="522D4052" w14:textId="77777777" w:rsidR="0053398B" w:rsidRDefault="0053398B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20B0604020202020204"/>
    <w:charset w:val="4D"/>
    <w:family w:val="roman"/>
    <w:pitch w:val="variable"/>
    <w:sig w:usb0="00000007" w:usb1="00000000" w:usb2="00000000" w:usb3="00000000" w:csb0="00000093" w:csb1="00000000"/>
  </w:font>
  <w:font w:name="+mn-ea">
    <w:altName w:val="Times New Roman"/>
    <w:panose1 w:val="020B0604020202020204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20B0604020202020204"/>
    <w:charset w:val="00"/>
    <w:family w:val="roman"/>
    <w:pitch w:val="default"/>
  </w:font>
  <w:font w:name="Quattrocento Sans">
    <w:altName w:val="Times New Roman"/>
    <w:panose1 w:val="020B0502050000020003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487D" w14:textId="61EA28ED" w:rsidR="000E740A" w:rsidRPr="000E740A" w:rsidRDefault="00C41EEF" w:rsidP="000E740A">
    <w:pPr>
      <w:tabs>
        <w:tab w:val="right" w:pos="7938"/>
      </w:tabs>
      <w:jc w:val="left"/>
    </w:pPr>
    <w:r>
      <w:fldChar w:fldCharType="begin"/>
    </w:r>
    <w:r>
      <w:instrText xml:space="preserve"> STYLEREF  "Title Pembahasan"  \* MERGEFORMAT </w:instrText>
    </w:r>
    <w:r>
      <w:fldChar w:fldCharType="separate"/>
    </w:r>
    <w:r w:rsidR="00ED0234">
      <w:rPr>
        <w:b/>
        <w:bCs/>
        <w:noProof/>
      </w:rPr>
      <w:t>Error! No text of specified style in document.</w:t>
    </w:r>
    <w:r>
      <w:rPr>
        <w:noProof/>
      </w:rPr>
      <w:fldChar w:fldCharType="end"/>
    </w:r>
    <w:r w:rsidR="00BF7A48">
      <w:t xml:space="preserve"> ©Arif</w:t>
    </w:r>
    <w:r w:rsidR="000E740A" w:rsidRPr="000E740A">
      <w:tab/>
    </w:r>
    <w:r w:rsidR="001271AC">
      <w:fldChar w:fldCharType="begin"/>
    </w:r>
    <w:r w:rsidR="001271AC">
      <w:instrText xml:space="preserve"> PAGE   \* MERGEFORMAT </w:instrText>
    </w:r>
    <w:r w:rsidR="001271AC">
      <w:fldChar w:fldCharType="separate"/>
    </w:r>
    <w:r w:rsidR="005A4B25">
      <w:rPr>
        <w:noProof/>
      </w:rPr>
      <w:t>14</w:t>
    </w:r>
    <w:r w:rsidR="001271AC">
      <w:rPr>
        <w:noProof/>
      </w:rPr>
      <w:fldChar w:fldCharType="end"/>
    </w:r>
    <w:r w:rsidR="000E740A" w:rsidRPr="000E740A">
      <w:t xml:space="preserve"> | </w:t>
    </w:r>
    <w:fldSimple w:instr=" NUMPAGES   \* MERGEFORMAT ">
      <w:r w:rsidR="005A4B25">
        <w:rPr>
          <w:noProof/>
        </w:rPr>
        <w:t>14</w:t>
      </w:r>
    </w:fldSimple>
    <w:r w:rsidR="000E740A" w:rsidRPr="000E740A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4D66" w14:textId="12370CBE" w:rsidR="00E61FE8" w:rsidRPr="008C5811" w:rsidRDefault="008C5811" w:rsidP="008C5811">
    <w:pPr>
      <w:tabs>
        <w:tab w:val="right" w:pos="7938"/>
      </w:tabs>
      <w:jc w:val="right"/>
      <w:rPr>
        <w:rFonts w:ascii="Times New Roman" w:hAnsi="Times New Roman" w:cs="Times New Roman"/>
      </w:rPr>
    </w:pPr>
    <w:r w:rsidRPr="008C5811">
      <w:rPr>
        <w:rFonts w:ascii="Times New Roman" w:hAnsi="Times New Roman" w:cs="Times New Roman"/>
        <w:color w:val="444444"/>
        <w:sz w:val="24"/>
        <w:szCs w:val="24"/>
        <w:shd w:val="clear" w:color="auto" w:fill="FFFFFF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324C9" w14:textId="77777777" w:rsidR="0053398B" w:rsidRDefault="0053398B" w:rsidP="0080214F">
      <w:pPr>
        <w:pStyle w:val="BalloonText"/>
      </w:pPr>
      <w:r>
        <w:separator/>
      </w:r>
    </w:p>
  </w:footnote>
  <w:footnote w:type="continuationSeparator" w:id="0">
    <w:p w14:paraId="52A0228C" w14:textId="77777777" w:rsidR="0053398B" w:rsidRDefault="0053398B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3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5" name="Picture 5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7916A0A"/>
    <w:multiLevelType w:val="hybridMultilevel"/>
    <w:tmpl w:val="A2E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1C13A54"/>
    <w:multiLevelType w:val="hybridMultilevel"/>
    <w:tmpl w:val="B4BE5D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6777EC6"/>
    <w:multiLevelType w:val="hybridMultilevel"/>
    <w:tmpl w:val="8558F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113F2"/>
    <w:multiLevelType w:val="hybridMultilevel"/>
    <w:tmpl w:val="3DD21EA0"/>
    <w:lvl w:ilvl="0" w:tplc="3B80FB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FE54E2B"/>
    <w:multiLevelType w:val="hybridMultilevel"/>
    <w:tmpl w:val="691E2A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19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B3589B"/>
    <w:multiLevelType w:val="hybridMultilevel"/>
    <w:tmpl w:val="5066F0B6"/>
    <w:lvl w:ilvl="0" w:tplc="45A094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3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8" w15:restartNumberingAfterBreak="0">
    <w:nsid w:val="57BF75B4"/>
    <w:multiLevelType w:val="hybridMultilevel"/>
    <w:tmpl w:val="1D966040"/>
    <w:lvl w:ilvl="0" w:tplc="069CDAB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A746D60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9476B"/>
    <w:multiLevelType w:val="hybridMultilevel"/>
    <w:tmpl w:val="401606F4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3" w15:restartNumberingAfterBreak="0">
    <w:nsid w:val="5E436CF3"/>
    <w:multiLevelType w:val="hybridMultilevel"/>
    <w:tmpl w:val="F5601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6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81BF9"/>
    <w:multiLevelType w:val="hybridMultilevel"/>
    <w:tmpl w:val="6CF67898"/>
    <w:lvl w:ilvl="0" w:tplc="3034A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1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42" w15:restartNumberingAfterBreak="0">
    <w:nsid w:val="7D810772"/>
    <w:multiLevelType w:val="hybridMultilevel"/>
    <w:tmpl w:val="991C4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8826656">
    <w:abstractNumId w:val="14"/>
  </w:num>
  <w:num w:numId="2" w16cid:durableId="1819345296">
    <w:abstractNumId w:val="19"/>
  </w:num>
  <w:num w:numId="3" w16cid:durableId="2061971454">
    <w:abstractNumId w:val="27"/>
    <w:lvlOverride w:ilvl="0">
      <w:startOverride w:val="1"/>
    </w:lvlOverride>
  </w:num>
  <w:num w:numId="4" w16cid:durableId="610628419">
    <w:abstractNumId w:val="41"/>
  </w:num>
  <w:num w:numId="5" w16cid:durableId="474644314">
    <w:abstractNumId w:val="38"/>
  </w:num>
  <w:num w:numId="6" w16cid:durableId="1329090684">
    <w:abstractNumId w:val="32"/>
  </w:num>
  <w:num w:numId="7" w16cid:durableId="1052311964">
    <w:abstractNumId w:val="17"/>
  </w:num>
  <w:num w:numId="8" w16cid:durableId="559095108">
    <w:abstractNumId w:val="16"/>
  </w:num>
  <w:num w:numId="9" w16cid:durableId="143086165">
    <w:abstractNumId w:val="2"/>
  </w:num>
  <w:num w:numId="10" w16cid:durableId="55014703">
    <w:abstractNumId w:val="29"/>
  </w:num>
  <w:num w:numId="11" w16cid:durableId="199249917">
    <w:abstractNumId w:val="6"/>
  </w:num>
  <w:num w:numId="12" w16cid:durableId="665598906">
    <w:abstractNumId w:val="21"/>
  </w:num>
  <w:num w:numId="13" w16cid:durableId="1759056384">
    <w:abstractNumId w:val="15"/>
  </w:num>
  <w:num w:numId="14" w16cid:durableId="591164880">
    <w:abstractNumId w:val="5"/>
  </w:num>
  <w:num w:numId="15" w16cid:durableId="788011963">
    <w:abstractNumId w:val="36"/>
  </w:num>
  <w:num w:numId="16" w16cid:durableId="1101418778">
    <w:abstractNumId w:val="3"/>
  </w:num>
  <w:num w:numId="17" w16cid:durableId="1934703077">
    <w:abstractNumId w:val="26"/>
    <w:lvlOverride w:ilvl="0">
      <w:startOverride w:val="1"/>
    </w:lvlOverride>
  </w:num>
  <w:num w:numId="18" w16cid:durableId="1854103822">
    <w:abstractNumId w:val="8"/>
  </w:num>
  <w:num w:numId="19" w16cid:durableId="146482267">
    <w:abstractNumId w:val="0"/>
  </w:num>
  <w:num w:numId="20" w16cid:durableId="1531069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0140923">
    <w:abstractNumId w:val="24"/>
  </w:num>
  <w:num w:numId="22" w16cid:durableId="1607932043">
    <w:abstractNumId w:val="40"/>
  </w:num>
  <w:num w:numId="23" w16cid:durableId="947389400">
    <w:abstractNumId w:val="11"/>
  </w:num>
  <w:num w:numId="24" w16cid:durableId="131485973">
    <w:abstractNumId w:val="35"/>
  </w:num>
  <w:num w:numId="25" w16cid:durableId="1870754101">
    <w:abstractNumId w:val="22"/>
    <w:lvlOverride w:ilvl="0">
      <w:startOverride w:val="1"/>
    </w:lvlOverride>
  </w:num>
  <w:num w:numId="26" w16cid:durableId="234634256">
    <w:abstractNumId w:val="23"/>
  </w:num>
  <w:num w:numId="27" w16cid:durableId="173442286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3043400">
    <w:abstractNumId w:val="34"/>
  </w:num>
  <w:num w:numId="29" w16cid:durableId="328679202">
    <w:abstractNumId w:val="12"/>
  </w:num>
  <w:num w:numId="30" w16cid:durableId="571813132">
    <w:abstractNumId w:val="25"/>
  </w:num>
  <w:num w:numId="31" w16cid:durableId="1188637184">
    <w:abstractNumId w:val="13"/>
  </w:num>
  <w:num w:numId="32" w16cid:durableId="1739130736">
    <w:abstractNumId w:val="33"/>
  </w:num>
  <w:num w:numId="33" w16cid:durableId="777481796">
    <w:abstractNumId w:val="7"/>
  </w:num>
  <w:num w:numId="34" w16cid:durableId="735519530">
    <w:abstractNumId w:val="1"/>
  </w:num>
  <w:num w:numId="35" w16cid:durableId="964434711">
    <w:abstractNumId w:val="42"/>
  </w:num>
  <w:num w:numId="36" w16cid:durableId="807550496">
    <w:abstractNumId w:val="31"/>
  </w:num>
  <w:num w:numId="37" w16cid:durableId="1286962495">
    <w:abstractNumId w:val="10"/>
  </w:num>
  <w:num w:numId="38" w16cid:durableId="1307274336">
    <w:abstractNumId w:val="30"/>
  </w:num>
  <w:num w:numId="39" w16cid:durableId="1502039715">
    <w:abstractNumId w:val="9"/>
  </w:num>
  <w:num w:numId="40" w16cid:durableId="474765595">
    <w:abstractNumId w:val="28"/>
  </w:num>
  <w:num w:numId="41" w16cid:durableId="1887912469">
    <w:abstractNumId w:val="4"/>
  </w:num>
  <w:num w:numId="42" w16cid:durableId="1820730784">
    <w:abstractNumId w:val="20"/>
  </w:num>
  <w:num w:numId="43" w16cid:durableId="1597901844">
    <w:abstractNumId w:val="3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07697"/>
    <w:rsid w:val="00012E9A"/>
    <w:rsid w:val="00013B08"/>
    <w:rsid w:val="00025D67"/>
    <w:rsid w:val="000307FD"/>
    <w:rsid w:val="000357FB"/>
    <w:rsid w:val="0004344A"/>
    <w:rsid w:val="00045DB3"/>
    <w:rsid w:val="000543F1"/>
    <w:rsid w:val="00064DF0"/>
    <w:rsid w:val="000737C0"/>
    <w:rsid w:val="0008352A"/>
    <w:rsid w:val="000943F6"/>
    <w:rsid w:val="000A137A"/>
    <w:rsid w:val="000B22BC"/>
    <w:rsid w:val="000B3874"/>
    <w:rsid w:val="000C1BE0"/>
    <w:rsid w:val="000C6C88"/>
    <w:rsid w:val="000C731B"/>
    <w:rsid w:val="000D1476"/>
    <w:rsid w:val="000D422D"/>
    <w:rsid w:val="000D74B0"/>
    <w:rsid w:val="000E29F6"/>
    <w:rsid w:val="000E59B8"/>
    <w:rsid w:val="000E6910"/>
    <w:rsid w:val="000E740A"/>
    <w:rsid w:val="000E76C5"/>
    <w:rsid w:val="000F4501"/>
    <w:rsid w:val="001057F3"/>
    <w:rsid w:val="001124F2"/>
    <w:rsid w:val="00112532"/>
    <w:rsid w:val="001131F2"/>
    <w:rsid w:val="00114769"/>
    <w:rsid w:val="00116119"/>
    <w:rsid w:val="001204A7"/>
    <w:rsid w:val="00120969"/>
    <w:rsid w:val="001271AC"/>
    <w:rsid w:val="00131D35"/>
    <w:rsid w:val="00131DA4"/>
    <w:rsid w:val="001443F8"/>
    <w:rsid w:val="00144B5B"/>
    <w:rsid w:val="00150FF1"/>
    <w:rsid w:val="00152F8E"/>
    <w:rsid w:val="00154C67"/>
    <w:rsid w:val="00166118"/>
    <w:rsid w:val="0017193C"/>
    <w:rsid w:val="00182A82"/>
    <w:rsid w:val="00182CF5"/>
    <w:rsid w:val="00184826"/>
    <w:rsid w:val="00192CAE"/>
    <w:rsid w:val="001946BD"/>
    <w:rsid w:val="001A1FD6"/>
    <w:rsid w:val="001A2C44"/>
    <w:rsid w:val="001A79ED"/>
    <w:rsid w:val="001B4DA2"/>
    <w:rsid w:val="001C06C0"/>
    <w:rsid w:val="001C2490"/>
    <w:rsid w:val="001C29EF"/>
    <w:rsid w:val="001C43D0"/>
    <w:rsid w:val="001C60FE"/>
    <w:rsid w:val="001C7713"/>
    <w:rsid w:val="001D0FC5"/>
    <w:rsid w:val="001D42F4"/>
    <w:rsid w:val="001D7085"/>
    <w:rsid w:val="001E04FC"/>
    <w:rsid w:val="001F1001"/>
    <w:rsid w:val="001F1E76"/>
    <w:rsid w:val="001F2D51"/>
    <w:rsid w:val="001F5EFC"/>
    <w:rsid w:val="00201D30"/>
    <w:rsid w:val="00203D55"/>
    <w:rsid w:val="002062A6"/>
    <w:rsid w:val="00206F26"/>
    <w:rsid w:val="00212FB5"/>
    <w:rsid w:val="00215C2D"/>
    <w:rsid w:val="00216DBE"/>
    <w:rsid w:val="00222102"/>
    <w:rsid w:val="002321F9"/>
    <w:rsid w:val="00261056"/>
    <w:rsid w:val="0026246A"/>
    <w:rsid w:val="002648A5"/>
    <w:rsid w:val="0026521D"/>
    <w:rsid w:val="00270AA0"/>
    <w:rsid w:val="002710F2"/>
    <w:rsid w:val="00272825"/>
    <w:rsid w:val="002748A0"/>
    <w:rsid w:val="00276B51"/>
    <w:rsid w:val="00277AD7"/>
    <w:rsid w:val="00283A81"/>
    <w:rsid w:val="00292BA6"/>
    <w:rsid w:val="00294927"/>
    <w:rsid w:val="00296982"/>
    <w:rsid w:val="002A1E53"/>
    <w:rsid w:val="002A31AE"/>
    <w:rsid w:val="002A4D10"/>
    <w:rsid w:val="002A7ECE"/>
    <w:rsid w:val="002C05E3"/>
    <w:rsid w:val="002D1A72"/>
    <w:rsid w:val="002D1E39"/>
    <w:rsid w:val="002D391E"/>
    <w:rsid w:val="002D63D1"/>
    <w:rsid w:val="002D683E"/>
    <w:rsid w:val="002E2AA3"/>
    <w:rsid w:val="002E5176"/>
    <w:rsid w:val="002E71B4"/>
    <w:rsid w:val="002E764C"/>
    <w:rsid w:val="002F24D2"/>
    <w:rsid w:val="002F564E"/>
    <w:rsid w:val="003105DB"/>
    <w:rsid w:val="003113F9"/>
    <w:rsid w:val="00317FED"/>
    <w:rsid w:val="0032026D"/>
    <w:rsid w:val="003231E8"/>
    <w:rsid w:val="00331B43"/>
    <w:rsid w:val="00344F8B"/>
    <w:rsid w:val="003478E9"/>
    <w:rsid w:val="003504C2"/>
    <w:rsid w:val="00356471"/>
    <w:rsid w:val="00357B84"/>
    <w:rsid w:val="00371832"/>
    <w:rsid w:val="00373379"/>
    <w:rsid w:val="003777E3"/>
    <w:rsid w:val="00385C1B"/>
    <w:rsid w:val="00386679"/>
    <w:rsid w:val="00387CB8"/>
    <w:rsid w:val="003A2E40"/>
    <w:rsid w:val="003A31E8"/>
    <w:rsid w:val="003A76B3"/>
    <w:rsid w:val="003B2CB4"/>
    <w:rsid w:val="003D562F"/>
    <w:rsid w:val="003E1DC0"/>
    <w:rsid w:val="003F2603"/>
    <w:rsid w:val="003F3BBE"/>
    <w:rsid w:val="003F52F4"/>
    <w:rsid w:val="004012EC"/>
    <w:rsid w:val="0040429E"/>
    <w:rsid w:val="00410F37"/>
    <w:rsid w:val="004115D9"/>
    <w:rsid w:val="00413F69"/>
    <w:rsid w:val="0041491B"/>
    <w:rsid w:val="00417206"/>
    <w:rsid w:val="0041788D"/>
    <w:rsid w:val="00424DEF"/>
    <w:rsid w:val="00435E93"/>
    <w:rsid w:val="004415F2"/>
    <w:rsid w:val="0044207F"/>
    <w:rsid w:val="0044293B"/>
    <w:rsid w:val="00444E9B"/>
    <w:rsid w:val="00453416"/>
    <w:rsid w:val="00456631"/>
    <w:rsid w:val="00466C83"/>
    <w:rsid w:val="004736A5"/>
    <w:rsid w:val="00480A4B"/>
    <w:rsid w:val="00481B00"/>
    <w:rsid w:val="00484274"/>
    <w:rsid w:val="004A2475"/>
    <w:rsid w:val="004A3D94"/>
    <w:rsid w:val="004B4853"/>
    <w:rsid w:val="004B5446"/>
    <w:rsid w:val="004C20BF"/>
    <w:rsid w:val="004C421E"/>
    <w:rsid w:val="004D03A6"/>
    <w:rsid w:val="004D152E"/>
    <w:rsid w:val="004D4C4D"/>
    <w:rsid w:val="004F0918"/>
    <w:rsid w:val="004F1591"/>
    <w:rsid w:val="004F1656"/>
    <w:rsid w:val="004F5BAF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98B"/>
    <w:rsid w:val="00533F1E"/>
    <w:rsid w:val="00537B6D"/>
    <w:rsid w:val="00551C79"/>
    <w:rsid w:val="00553192"/>
    <w:rsid w:val="00553F13"/>
    <w:rsid w:val="005543E5"/>
    <w:rsid w:val="005556FA"/>
    <w:rsid w:val="0055744B"/>
    <w:rsid w:val="005607B4"/>
    <w:rsid w:val="005643C2"/>
    <w:rsid w:val="0057090B"/>
    <w:rsid w:val="005726C0"/>
    <w:rsid w:val="0058451E"/>
    <w:rsid w:val="0059015B"/>
    <w:rsid w:val="0059130D"/>
    <w:rsid w:val="0059292A"/>
    <w:rsid w:val="005A1732"/>
    <w:rsid w:val="005A22CA"/>
    <w:rsid w:val="005A341E"/>
    <w:rsid w:val="005A4B25"/>
    <w:rsid w:val="005B0978"/>
    <w:rsid w:val="005B28AA"/>
    <w:rsid w:val="005B40AD"/>
    <w:rsid w:val="005B659F"/>
    <w:rsid w:val="005C5A20"/>
    <w:rsid w:val="005C5A7E"/>
    <w:rsid w:val="005E2465"/>
    <w:rsid w:val="005F2B13"/>
    <w:rsid w:val="0060360D"/>
    <w:rsid w:val="0060492A"/>
    <w:rsid w:val="00610A05"/>
    <w:rsid w:val="00615CAE"/>
    <w:rsid w:val="00627BE3"/>
    <w:rsid w:val="00630736"/>
    <w:rsid w:val="00631B80"/>
    <w:rsid w:val="00631C53"/>
    <w:rsid w:val="00641C17"/>
    <w:rsid w:val="0064602D"/>
    <w:rsid w:val="00647F57"/>
    <w:rsid w:val="006517F7"/>
    <w:rsid w:val="00655FAD"/>
    <w:rsid w:val="006753F9"/>
    <w:rsid w:val="00676D91"/>
    <w:rsid w:val="00680CB5"/>
    <w:rsid w:val="00686D45"/>
    <w:rsid w:val="00694AF7"/>
    <w:rsid w:val="00695D7D"/>
    <w:rsid w:val="006976A5"/>
    <w:rsid w:val="006A2BFD"/>
    <w:rsid w:val="006A3FBF"/>
    <w:rsid w:val="006B243A"/>
    <w:rsid w:val="006C2DCC"/>
    <w:rsid w:val="006C5078"/>
    <w:rsid w:val="006C569A"/>
    <w:rsid w:val="006D40CA"/>
    <w:rsid w:val="006D4AA5"/>
    <w:rsid w:val="006E145C"/>
    <w:rsid w:val="006E3DE2"/>
    <w:rsid w:val="007024B7"/>
    <w:rsid w:val="00703663"/>
    <w:rsid w:val="00707622"/>
    <w:rsid w:val="00716B6A"/>
    <w:rsid w:val="00720F51"/>
    <w:rsid w:val="00723B1F"/>
    <w:rsid w:val="00730B67"/>
    <w:rsid w:val="00736B9A"/>
    <w:rsid w:val="00737AA4"/>
    <w:rsid w:val="00741B55"/>
    <w:rsid w:val="00746F3E"/>
    <w:rsid w:val="007519F4"/>
    <w:rsid w:val="0075200F"/>
    <w:rsid w:val="0075269A"/>
    <w:rsid w:val="007544D5"/>
    <w:rsid w:val="0075711E"/>
    <w:rsid w:val="00757B65"/>
    <w:rsid w:val="00771C96"/>
    <w:rsid w:val="00777368"/>
    <w:rsid w:val="00782330"/>
    <w:rsid w:val="00783A85"/>
    <w:rsid w:val="0079039C"/>
    <w:rsid w:val="0079209E"/>
    <w:rsid w:val="00794A42"/>
    <w:rsid w:val="007978E4"/>
    <w:rsid w:val="007A32DB"/>
    <w:rsid w:val="007A362A"/>
    <w:rsid w:val="007A756D"/>
    <w:rsid w:val="007B0A7A"/>
    <w:rsid w:val="007B1E23"/>
    <w:rsid w:val="007B5BA2"/>
    <w:rsid w:val="007C475A"/>
    <w:rsid w:val="007C693F"/>
    <w:rsid w:val="007D2213"/>
    <w:rsid w:val="007E060C"/>
    <w:rsid w:val="007E51BE"/>
    <w:rsid w:val="007F3370"/>
    <w:rsid w:val="007F4B24"/>
    <w:rsid w:val="00801965"/>
    <w:rsid w:val="0080214F"/>
    <w:rsid w:val="00804101"/>
    <w:rsid w:val="00805DC7"/>
    <w:rsid w:val="008206A6"/>
    <w:rsid w:val="0082261E"/>
    <w:rsid w:val="0082345F"/>
    <w:rsid w:val="00832CC7"/>
    <w:rsid w:val="00841795"/>
    <w:rsid w:val="00841C17"/>
    <w:rsid w:val="00842306"/>
    <w:rsid w:val="00842B12"/>
    <w:rsid w:val="00846A95"/>
    <w:rsid w:val="00846CB7"/>
    <w:rsid w:val="00850814"/>
    <w:rsid w:val="00862786"/>
    <w:rsid w:val="008638A9"/>
    <w:rsid w:val="00870AAF"/>
    <w:rsid w:val="0087376F"/>
    <w:rsid w:val="0087799F"/>
    <w:rsid w:val="00883769"/>
    <w:rsid w:val="00883AAF"/>
    <w:rsid w:val="00885BFF"/>
    <w:rsid w:val="00892392"/>
    <w:rsid w:val="0089781B"/>
    <w:rsid w:val="008A22BA"/>
    <w:rsid w:val="008A756E"/>
    <w:rsid w:val="008B3BD9"/>
    <w:rsid w:val="008B4CE0"/>
    <w:rsid w:val="008C3955"/>
    <w:rsid w:val="008C480F"/>
    <w:rsid w:val="008C5811"/>
    <w:rsid w:val="008C6177"/>
    <w:rsid w:val="008C649E"/>
    <w:rsid w:val="008C750F"/>
    <w:rsid w:val="008D7D79"/>
    <w:rsid w:val="008E3D49"/>
    <w:rsid w:val="008F3033"/>
    <w:rsid w:val="0090428A"/>
    <w:rsid w:val="00905A2D"/>
    <w:rsid w:val="00916EC9"/>
    <w:rsid w:val="009264E3"/>
    <w:rsid w:val="00934C16"/>
    <w:rsid w:val="00935066"/>
    <w:rsid w:val="00942F2C"/>
    <w:rsid w:val="00946557"/>
    <w:rsid w:val="009504E2"/>
    <w:rsid w:val="00951097"/>
    <w:rsid w:val="00961D9B"/>
    <w:rsid w:val="00962259"/>
    <w:rsid w:val="00985051"/>
    <w:rsid w:val="00987ED9"/>
    <w:rsid w:val="009A3271"/>
    <w:rsid w:val="009A6444"/>
    <w:rsid w:val="009B3637"/>
    <w:rsid w:val="009C140D"/>
    <w:rsid w:val="009C3008"/>
    <w:rsid w:val="009C483A"/>
    <w:rsid w:val="009C5581"/>
    <w:rsid w:val="009D3837"/>
    <w:rsid w:val="009D4312"/>
    <w:rsid w:val="009E3529"/>
    <w:rsid w:val="009F7F1E"/>
    <w:rsid w:val="00A016D6"/>
    <w:rsid w:val="00A061BB"/>
    <w:rsid w:val="00A34D75"/>
    <w:rsid w:val="00A37D11"/>
    <w:rsid w:val="00A40027"/>
    <w:rsid w:val="00A64E7E"/>
    <w:rsid w:val="00A7571F"/>
    <w:rsid w:val="00A82B3B"/>
    <w:rsid w:val="00A93E4E"/>
    <w:rsid w:val="00AA219C"/>
    <w:rsid w:val="00AC6DD4"/>
    <w:rsid w:val="00AC7E42"/>
    <w:rsid w:val="00AD1225"/>
    <w:rsid w:val="00AD2F7F"/>
    <w:rsid w:val="00AD34B0"/>
    <w:rsid w:val="00AD5400"/>
    <w:rsid w:val="00AE066C"/>
    <w:rsid w:val="00AE4109"/>
    <w:rsid w:val="00B07433"/>
    <w:rsid w:val="00B15BE8"/>
    <w:rsid w:val="00B21B78"/>
    <w:rsid w:val="00B2221B"/>
    <w:rsid w:val="00B30966"/>
    <w:rsid w:val="00B334F2"/>
    <w:rsid w:val="00B35F0A"/>
    <w:rsid w:val="00B41388"/>
    <w:rsid w:val="00B44097"/>
    <w:rsid w:val="00B471DE"/>
    <w:rsid w:val="00B569B8"/>
    <w:rsid w:val="00B60966"/>
    <w:rsid w:val="00B64824"/>
    <w:rsid w:val="00B65A77"/>
    <w:rsid w:val="00B66DD5"/>
    <w:rsid w:val="00B70FB0"/>
    <w:rsid w:val="00B76986"/>
    <w:rsid w:val="00B969F4"/>
    <w:rsid w:val="00BA0936"/>
    <w:rsid w:val="00BA3B39"/>
    <w:rsid w:val="00BA42C9"/>
    <w:rsid w:val="00BA7607"/>
    <w:rsid w:val="00BB2A68"/>
    <w:rsid w:val="00BC02EA"/>
    <w:rsid w:val="00BC2000"/>
    <w:rsid w:val="00BF708C"/>
    <w:rsid w:val="00BF7A48"/>
    <w:rsid w:val="00BF7A5C"/>
    <w:rsid w:val="00C00FE6"/>
    <w:rsid w:val="00C26A88"/>
    <w:rsid w:val="00C31839"/>
    <w:rsid w:val="00C341A6"/>
    <w:rsid w:val="00C41810"/>
    <w:rsid w:val="00C41EEF"/>
    <w:rsid w:val="00C47CD5"/>
    <w:rsid w:val="00C600C9"/>
    <w:rsid w:val="00C617AD"/>
    <w:rsid w:val="00C70F4D"/>
    <w:rsid w:val="00C72B32"/>
    <w:rsid w:val="00C7557C"/>
    <w:rsid w:val="00C75587"/>
    <w:rsid w:val="00C81010"/>
    <w:rsid w:val="00C8145F"/>
    <w:rsid w:val="00C830C0"/>
    <w:rsid w:val="00C919C6"/>
    <w:rsid w:val="00C9376B"/>
    <w:rsid w:val="00C93B8C"/>
    <w:rsid w:val="00C96025"/>
    <w:rsid w:val="00CA02B9"/>
    <w:rsid w:val="00CA195E"/>
    <w:rsid w:val="00CA479B"/>
    <w:rsid w:val="00CA6499"/>
    <w:rsid w:val="00CA6937"/>
    <w:rsid w:val="00CB369F"/>
    <w:rsid w:val="00CC0B15"/>
    <w:rsid w:val="00CC0E46"/>
    <w:rsid w:val="00CD1DFA"/>
    <w:rsid w:val="00CD7FD6"/>
    <w:rsid w:val="00CF0AEA"/>
    <w:rsid w:val="00CF235C"/>
    <w:rsid w:val="00CF5F55"/>
    <w:rsid w:val="00CF6120"/>
    <w:rsid w:val="00D03B70"/>
    <w:rsid w:val="00D046B0"/>
    <w:rsid w:val="00D07F77"/>
    <w:rsid w:val="00D15BF6"/>
    <w:rsid w:val="00D30C07"/>
    <w:rsid w:val="00D34EA0"/>
    <w:rsid w:val="00D3524B"/>
    <w:rsid w:val="00D366F4"/>
    <w:rsid w:val="00D43B26"/>
    <w:rsid w:val="00D5530E"/>
    <w:rsid w:val="00D55332"/>
    <w:rsid w:val="00D56CC3"/>
    <w:rsid w:val="00D77ABC"/>
    <w:rsid w:val="00D962A4"/>
    <w:rsid w:val="00D96EB4"/>
    <w:rsid w:val="00D97421"/>
    <w:rsid w:val="00DA12B8"/>
    <w:rsid w:val="00DA49DF"/>
    <w:rsid w:val="00DA79AB"/>
    <w:rsid w:val="00DB1406"/>
    <w:rsid w:val="00DB68E5"/>
    <w:rsid w:val="00DC2B04"/>
    <w:rsid w:val="00DC39CC"/>
    <w:rsid w:val="00DD44BC"/>
    <w:rsid w:val="00DD68C9"/>
    <w:rsid w:val="00DE04D0"/>
    <w:rsid w:val="00DF555A"/>
    <w:rsid w:val="00DF6E03"/>
    <w:rsid w:val="00E201BC"/>
    <w:rsid w:val="00E20ADA"/>
    <w:rsid w:val="00E21D74"/>
    <w:rsid w:val="00E22A20"/>
    <w:rsid w:val="00E22AEE"/>
    <w:rsid w:val="00E30693"/>
    <w:rsid w:val="00E54103"/>
    <w:rsid w:val="00E61DC4"/>
    <w:rsid w:val="00E61FE8"/>
    <w:rsid w:val="00E6610B"/>
    <w:rsid w:val="00E75A20"/>
    <w:rsid w:val="00E77236"/>
    <w:rsid w:val="00E86121"/>
    <w:rsid w:val="00E8794B"/>
    <w:rsid w:val="00E9097A"/>
    <w:rsid w:val="00E91CA7"/>
    <w:rsid w:val="00E9226D"/>
    <w:rsid w:val="00EA1132"/>
    <w:rsid w:val="00EB3B4F"/>
    <w:rsid w:val="00EB5D9E"/>
    <w:rsid w:val="00EB648B"/>
    <w:rsid w:val="00EC1AF1"/>
    <w:rsid w:val="00EC2C3D"/>
    <w:rsid w:val="00EC7640"/>
    <w:rsid w:val="00ED0234"/>
    <w:rsid w:val="00EE774F"/>
    <w:rsid w:val="00EF08E9"/>
    <w:rsid w:val="00EF1392"/>
    <w:rsid w:val="00EF2E7C"/>
    <w:rsid w:val="00F008AA"/>
    <w:rsid w:val="00F066F3"/>
    <w:rsid w:val="00F141E9"/>
    <w:rsid w:val="00F26259"/>
    <w:rsid w:val="00F416DF"/>
    <w:rsid w:val="00F4618E"/>
    <w:rsid w:val="00F5324B"/>
    <w:rsid w:val="00F60E16"/>
    <w:rsid w:val="00F65E90"/>
    <w:rsid w:val="00F6723C"/>
    <w:rsid w:val="00F6757F"/>
    <w:rsid w:val="00F717DC"/>
    <w:rsid w:val="00F7425E"/>
    <w:rsid w:val="00F75977"/>
    <w:rsid w:val="00F772A2"/>
    <w:rsid w:val="00F8414C"/>
    <w:rsid w:val="00F85218"/>
    <w:rsid w:val="00F870AB"/>
    <w:rsid w:val="00F94296"/>
    <w:rsid w:val="00FA2BB6"/>
    <w:rsid w:val="00FB1887"/>
    <w:rsid w:val="00FB2A02"/>
    <w:rsid w:val="00FB3AFD"/>
    <w:rsid w:val="00FB5C18"/>
    <w:rsid w:val="00FC2308"/>
    <w:rsid w:val="00FC5D02"/>
    <w:rsid w:val="00FC6EAC"/>
    <w:rsid w:val="00FE11CB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1503-1676-428F-AFAD-5188240A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D:\01 AKADEMIK\02 COURCE OUTLINE\LECTURE NOTES ES.dotx</Template>
  <TotalTime>213</TotalTime>
  <Pages>3</Pages>
  <Words>429</Words>
  <Characters>2344</Characters>
  <Application>Microsoft Office Word</Application>
  <DocSecurity>0</DocSecurity>
  <Lines>73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2731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Akhirul Fajar</cp:lastModifiedBy>
  <cp:revision>180</cp:revision>
  <dcterms:created xsi:type="dcterms:W3CDTF">2017-04-04T03:39:00Z</dcterms:created>
  <dcterms:modified xsi:type="dcterms:W3CDTF">2024-03-11T01:20:00Z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16e86e33fd916de37a357d76779d70810fb9d5e6e250f795fa04e1174b5f6bd8</vt:lpwstr>
  </property>
</Properties>
</file>